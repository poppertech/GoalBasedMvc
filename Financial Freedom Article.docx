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D3F201" w14:textId="77777777" w:rsidR="00F67C6A" w:rsidRDefault="009F609F" w:rsidP="009F609F">
      <w:pPr>
        <w:spacing w:after="0"/>
      </w:pPr>
      <w:bookmarkStart w:id="0" w:name="_GoBack"/>
      <w:bookmarkEnd w:id="0"/>
      <w:r>
        <w:t>TODO: Update Database Seed Data in Source Control</w:t>
      </w:r>
    </w:p>
    <w:p w14:paraId="5B90222F" w14:textId="77777777" w:rsidR="00F67C6A" w:rsidRDefault="00F67C6A" w:rsidP="009F609F">
      <w:pPr>
        <w:spacing w:after="0"/>
      </w:pPr>
      <w:r>
        <w:t>TODO: Insert Pictures from Application into Article</w:t>
      </w:r>
    </w:p>
    <w:p w14:paraId="38E3F9FE" w14:textId="77777777" w:rsidR="007A136C" w:rsidRDefault="00F67C6A" w:rsidP="009F609F">
      <w:pPr>
        <w:spacing w:after="0"/>
      </w:pPr>
      <w:r>
        <w:t xml:space="preserve">TODO: </w:t>
      </w:r>
      <w:r w:rsidR="007A136C">
        <w:t>Alter Captions to match Pictures</w:t>
      </w:r>
    </w:p>
    <w:p w14:paraId="06220F93" w14:textId="77777777" w:rsidR="00A224AC" w:rsidRDefault="007A136C" w:rsidP="009F609F">
      <w:pPr>
        <w:spacing w:after="0"/>
      </w:pPr>
      <w:r>
        <w:t xml:space="preserve">TODO: </w:t>
      </w:r>
      <w:r w:rsidR="0029439A">
        <w:t>Insert Network, Node, Distribution, and Cash Flow data in production database</w:t>
      </w:r>
    </w:p>
    <w:p w14:paraId="4815E16F" w14:textId="77777777" w:rsidR="00A224AC" w:rsidRDefault="00A224AC" w:rsidP="009F609F">
      <w:pPr>
        <w:spacing w:after="0"/>
      </w:pPr>
      <w:r>
        <w:t>TODO: Check the Investment Forecast graph and statistics in the application against the Excel sheet</w:t>
      </w:r>
    </w:p>
    <w:p w14:paraId="71CCB151" w14:textId="7228CCB3" w:rsidR="00A00CC7" w:rsidRPr="00A00CC7" w:rsidRDefault="00A224AC" w:rsidP="009F609F">
      <w:pPr>
        <w:spacing w:after="0"/>
      </w:pPr>
      <w:r>
        <w:t>TODO: Walk through Application Calculation to ensure validity</w:t>
      </w:r>
      <w:r w:rsidR="00A00CC7">
        <w:t xml:space="preserve"> </w:t>
      </w:r>
    </w:p>
    <w:p w14:paraId="6F72445E" w14:textId="42F0420B" w:rsidR="007C3FBC" w:rsidRDefault="001A58CD" w:rsidP="001A58CD">
      <w:pPr>
        <w:pStyle w:val="Heading1"/>
      </w:pPr>
      <w:r>
        <w:t>A</w:t>
      </w:r>
      <w:r w:rsidR="00DA5264">
        <w:t>chieving</w:t>
      </w:r>
      <w:r>
        <w:t xml:space="preserve"> Financial Freedom</w:t>
      </w:r>
    </w:p>
    <w:p w14:paraId="79072A2F" w14:textId="77777777" w:rsidR="00123DB5" w:rsidRDefault="00123DB5" w:rsidP="00123DB5">
      <w:pPr>
        <w:pStyle w:val="ListParagraph"/>
      </w:pPr>
    </w:p>
    <w:p w14:paraId="42257FF7" w14:textId="6B167357" w:rsidR="00234B16" w:rsidRDefault="00605A1C" w:rsidP="00977F3C">
      <w:pPr>
        <w:pStyle w:val="ListParagraph"/>
        <w:numPr>
          <w:ilvl w:val="0"/>
          <w:numId w:val="1"/>
        </w:numPr>
      </w:pPr>
      <w:r>
        <w:t>Demonstrate the approach using a f</w:t>
      </w:r>
      <w:r w:rsidR="00737EC0">
        <w:t>ictional narrative</w:t>
      </w:r>
    </w:p>
    <w:p w14:paraId="5C571B09" w14:textId="21C50DF0" w:rsidR="007E7607" w:rsidRDefault="00651763" w:rsidP="006A6795">
      <w:pPr>
        <w:pStyle w:val="ListParagraph"/>
        <w:numPr>
          <w:ilvl w:val="0"/>
          <w:numId w:val="1"/>
        </w:numPr>
      </w:pPr>
      <w:r>
        <w:t>Provide links so you can input</w:t>
      </w:r>
      <w:r w:rsidR="00F60E12">
        <w:t xml:space="preserve"> your own </w:t>
      </w:r>
      <w:r w:rsidR="00DA02BB">
        <w:t>goals and investment assumptions</w:t>
      </w:r>
      <w:r w:rsidR="00FB52E2">
        <w:t xml:space="preserve"> </w:t>
      </w:r>
      <w:r w:rsidR="00FB52E2" w:rsidRPr="009D2045">
        <w:t xml:space="preserve">into the </w:t>
      </w:r>
      <w:r w:rsidR="00FB52E2" w:rsidRPr="001A58CD">
        <w:t>calculator</w:t>
      </w:r>
      <w:r w:rsidR="00FD1910" w:rsidRPr="009D2045">
        <w:t xml:space="preserve"> by</w:t>
      </w:r>
      <w:r w:rsidR="00FD1910">
        <w:t xml:space="preserve"> </w:t>
      </w:r>
      <w:r w:rsidR="00FD1910" w:rsidRPr="00345916">
        <w:t xml:space="preserve">following </w:t>
      </w:r>
      <w:hyperlink r:id="rId5" w:history="1">
        <w:r w:rsidR="00FD1910" w:rsidRPr="00345916">
          <w:rPr>
            <w:rStyle w:val="Hyperlink"/>
          </w:rPr>
          <w:t>these instructions</w:t>
        </w:r>
      </w:hyperlink>
    </w:p>
    <w:p w14:paraId="42B7D2C8" w14:textId="46866FC5" w:rsidR="001A58CD" w:rsidRDefault="00DC2CF5" w:rsidP="00C00CBA">
      <w:r>
        <w:rPr>
          <w:b/>
        </w:rPr>
        <w:t>The Investor</w:t>
      </w:r>
      <w:r w:rsidR="00EC0677">
        <w:rPr>
          <w:b/>
        </w:rPr>
        <w:t xml:space="preserve">: </w:t>
      </w:r>
      <w:r w:rsidR="00595688">
        <w:t>Robert is a 22 year old management c</w:t>
      </w:r>
      <w:r w:rsidR="001A58CD">
        <w:t>onsultant who wants to achieve financial freedom. Specifically, he believes that if he accumulates $3 million in assets, money would no lon</w:t>
      </w:r>
      <w:r w:rsidR="000A1F41">
        <w:t>ger be the primary factor in any major life decision.</w:t>
      </w:r>
      <w:r w:rsidR="00C40DA7">
        <w:t xml:space="preserve"> He wonders: if he </w:t>
      </w:r>
      <w:r w:rsidR="00513EB2">
        <w:t>invests all of his disposable income</w:t>
      </w:r>
      <w:r w:rsidR="00C40DA7">
        <w:t xml:space="preserve">, how long </w:t>
      </w:r>
      <w:r w:rsidR="005425AA">
        <w:t xml:space="preserve">will </w:t>
      </w:r>
      <w:r w:rsidR="00C40DA7">
        <w:t>it take him to reach this target?</w:t>
      </w:r>
    </w:p>
    <w:p w14:paraId="3AC3CDE4" w14:textId="56F9B740" w:rsidR="00C40DA7" w:rsidRPr="001A58CD" w:rsidRDefault="00595688" w:rsidP="00C00CBA">
      <w:r>
        <w:t>Robert’s employer pays for an i</w:t>
      </w:r>
      <w:r w:rsidR="00C40DA7">
        <w:t>nves</w:t>
      </w:r>
      <w:r>
        <w:t>tment adviser</w:t>
      </w:r>
      <w:r w:rsidR="00DA5264">
        <w:t>, Jim, to</w:t>
      </w:r>
      <w:r w:rsidR="00C40DA7">
        <w:t xml:space="preserve"> guide employees in their 401k</w:t>
      </w:r>
      <w:r w:rsidR="00DA5264">
        <w:t xml:space="preserve"> allocations. Jim explains that as a general rule, higher risk investment</w:t>
      </w:r>
      <w:r w:rsidR="00AA5A9C">
        <w:t>s generate higher returns</w:t>
      </w:r>
      <w:r w:rsidR="00DA5264">
        <w:t>. Also, investors who are closer to retirement or have families may have less of an appetite for risk.</w:t>
      </w:r>
      <w:r w:rsidR="0010522F">
        <w:t xml:space="preserve"> </w:t>
      </w:r>
      <w:r w:rsidR="00DA5264">
        <w:t>This makes sense to Robert and suggests that he has a competitive advantage over some of the older employees. He ha</w:t>
      </w:r>
      <w:r w:rsidR="00123DB5">
        <w:t>s a time horizon that is measure in decades</w:t>
      </w:r>
      <w:r w:rsidR="00DA5264">
        <w:t xml:space="preserve"> and no immediate cash needs. Ther</w:t>
      </w:r>
      <w:r w:rsidR="00123DB5">
        <w:t xml:space="preserve">efore, he is in the position to </w:t>
      </w:r>
      <w:r>
        <w:t>take the maximal amount of risk and reap the rewards in the long term.</w:t>
      </w:r>
      <w:r w:rsidR="00C40DA7">
        <w:t xml:space="preserve"> </w:t>
      </w:r>
    </w:p>
    <w:p w14:paraId="76AAB0BF" w14:textId="7DA28CA6" w:rsidR="00A33D1B" w:rsidRDefault="00595688" w:rsidP="00C00CBA">
      <w:r>
        <w:t xml:space="preserve">Robert asks, “Which of the 401k options has the highest risk-reward profile?” Jim explains, “The Emerging Markets Equity Index has historically had both the best and most volatile performance.” </w:t>
      </w:r>
      <w:r w:rsidR="00A33D1B">
        <w:t xml:space="preserve">His decision made, Robert </w:t>
      </w:r>
      <w:r w:rsidR="005425AA">
        <w:t>starts to prepare the data required for his calculations</w:t>
      </w:r>
      <w:r w:rsidR="00A33D1B">
        <w:t>.</w:t>
      </w:r>
    </w:p>
    <w:p w14:paraId="74373D1A" w14:textId="1211D14A" w:rsidR="00921844" w:rsidRDefault="00EF50BE" w:rsidP="00C00CBA">
      <w:r>
        <w:rPr>
          <w:b/>
        </w:rPr>
        <w:t xml:space="preserve">Cash Inflows: </w:t>
      </w:r>
      <w:r>
        <w:t xml:space="preserve">Robert currently earns $80,000 per year. He plans to contribute $20,000 to his 401k before tax. He also assumes a 25% effective income tax rate. Therefore, he will net $45,000 after tax. He lives modestly and should spend about $25,000 on housing, food, and entertainment. This leaves another $20,000 that he can invest after tax. </w:t>
      </w:r>
      <w:r w:rsidR="00921844">
        <w:t>In addition, he assumes this amount will grow at 4% per year, or roughly twice the inflation rate, because his compensation should outpace his cost of living.</w:t>
      </w:r>
    </w:p>
    <w:p w14:paraId="623EE843" w14:textId="355DDC19" w:rsidR="004A5338" w:rsidRDefault="00892325" w:rsidP="00C00CBA">
      <w:r>
        <w:rPr>
          <w:b/>
        </w:rPr>
        <w:t xml:space="preserve">Portfolio </w:t>
      </w:r>
      <w:r w:rsidR="00674CA0">
        <w:rPr>
          <w:b/>
        </w:rPr>
        <w:t>Allocation</w:t>
      </w:r>
      <w:r w:rsidR="00921844">
        <w:rPr>
          <w:b/>
        </w:rPr>
        <w:t>:</w:t>
      </w:r>
      <w:r w:rsidR="00921844">
        <w:t xml:space="preserve"> Much to Jim’s dismay, Robert intends to </w:t>
      </w:r>
      <w:r w:rsidR="00EF50BE">
        <w:t>allocate both his 401k and after-tax fu</w:t>
      </w:r>
      <w:r w:rsidR="00921844">
        <w:t>nds to the Emerging Market Fund</w:t>
      </w:r>
      <w:r w:rsidR="00EF50BE">
        <w:t xml:space="preserve">. </w:t>
      </w:r>
      <w:r w:rsidR="00921844">
        <w:t>Jim tries to dissuade him from this plan and explains the benefits of diversifying across both developed and emerging markets, but Robert counters that the Emerging Market Fund spreads risk among different countries, industries, and stocks.</w:t>
      </w:r>
      <w:r w:rsidR="004A5338">
        <w:t xml:space="preserve"> Besides developed and emerging markets are becoming increasingly correlated. Why not just pick </w:t>
      </w:r>
      <w:r w:rsidR="00216671">
        <w:t>a diversified fund</w:t>
      </w:r>
      <w:r w:rsidR="004A5338">
        <w:t xml:space="preserve"> with the highest potential gain?</w:t>
      </w:r>
    </w:p>
    <w:p w14:paraId="7ECD613F" w14:textId="19F69357" w:rsidR="00165120" w:rsidRPr="003C3BA5" w:rsidRDefault="00B00C16" w:rsidP="00C00CBA">
      <w:pPr>
        <w:rPr>
          <w:i/>
        </w:rPr>
      </w:pPr>
      <w:r>
        <w:rPr>
          <w:b/>
        </w:rPr>
        <w:lastRenderedPageBreak/>
        <w:t>Investment Forecast:</w:t>
      </w:r>
      <w:r w:rsidR="003C3BA5">
        <w:t xml:space="preserve"> Robert needs to simulate the growth of his investments over time and compare the accumulated amount versus his $3 million goal. </w:t>
      </w:r>
      <w:r w:rsidR="00C55446">
        <w:t xml:space="preserve">To simulate his investments, he creates a long-term forecast for their growth. He starts with historical data for the </w:t>
      </w:r>
      <w:proofErr w:type="spellStart"/>
      <w:r w:rsidR="00C55446">
        <w:t>IShares</w:t>
      </w:r>
      <w:proofErr w:type="spellEnd"/>
      <w:r w:rsidR="00C55446">
        <w:t xml:space="preserve"> MSCI Emerging Markets ETF (EEM) from the last 16 years as a baseline and then alters the forecast based on his judgment to create a realistic prediction.</w:t>
      </w:r>
      <w:r w:rsidR="00E61757">
        <w:t xml:space="preserve"> To start, he determines the Minimum, 10</w:t>
      </w:r>
      <w:r w:rsidR="00E61757" w:rsidRPr="00E61757">
        <w:rPr>
          <w:vertAlign w:val="superscript"/>
        </w:rPr>
        <w:t>th</w:t>
      </w:r>
      <w:r w:rsidR="00E61757">
        <w:t xml:space="preserve"> Percentile, Median, 90</w:t>
      </w:r>
      <w:r w:rsidR="00E61757" w:rsidRPr="00E61757">
        <w:rPr>
          <w:vertAlign w:val="superscript"/>
        </w:rPr>
        <w:t>th</w:t>
      </w:r>
      <w:r w:rsidR="00E61757">
        <w:t xml:space="preserve"> Percentile, and Maximum values of the annual percentage gains and losses of the ETF. Table 1 shows the results:</w:t>
      </w:r>
    </w:p>
    <w:p w14:paraId="799E5A77" w14:textId="61CBDF83" w:rsidR="00F75C4F" w:rsidRDefault="00F75C4F"/>
    <w:tbl>
      <w:tblPr>
        <w:tblStyle w:val="LightShading"/>
        <w:tblW w:w="0" w:type="auto"/>
        <w:tblLook w:val="04A0" w:firstRow="1" w:lastRow="0" w:firstColumn="1" w:lastColumn="0" w:noHBand="0" w:noVBand="1"/>
      </w:tblPr>
      <w:tblGrid>
        <w:gridCol w:w="1915"/>
        <w:gridCol w:w="1915"/>
        <w:gridCol w:w="1915"/>
        <w:gridCol w:w="1915"/>
        <w:gridCol w:w="1916"/>
      </w:tblGrid>
      <w:tr w:rsidR="00F75C4F" w14:paraId="506FF897" w14:textId="77777777" w:rsidTr="00197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4B017573" w14:textId="77777777" w:rsidR="00F75C4F" w:rsidRDefault="00F75C4F">
            <w:r>
              <w:t>Minimum</w:t>
            </w:r>
          </w:p>
        </w:tc>
        <w:tc>
          <w:tcPr>
            <w:tcW w:w="1915" w:type="dxa"/>
          </w:tcPr>
          <w:p w14:paraId="12039E1D" w14:textId="77777777" w:rsidR="00F75C4F" w:rsidRDefault="009F3767">
            <w:pPr>
              <w:cnfStyle w:val="100000000000" w:firstRow="1" w:lastRow="0" w:firstColumn="0" w:lastColumn="0" w:oddVBand="0" w:evenVBand="0" w:oddHBand="0" w:evenHBand="0" w:firstRowFirstColumn="0" w:firstRowLastColumn="0" w:lastRowFirstColumn="0" w:lastRowLastColumn="0"/>
            </w:pPr>
            <w:r>
              <w:t>10</w:t>
            </w:r>
            <w:r w:rsidRPr="009F3767">
              <w:rPr>
                <w:vertAlign w:val="superscript"/>
              </w:rPr>
              <w:t>th</w:t>
            </w:r>
            <w:r>
              <w:t xml:space="preserve"> Percentile</w:t>
            </w:r>
          </w:p>
        </w:tc>
        <w:tc>
          <w:tcPr>
            <w:tcW w:w="1915" w:type="dxa"/>
          </w:tcPr>
          <w:p w14:paraId="2FD57024" w14:textId="77777777" w:rsidR="00F75C4F" w:rsidRDefault="009F3767">
            <w:pPr>
              <w:cnfStyle w:val="100000000000" w:firstRow="1" w:lastRow="0" w:firstColumn="0" w:lastColumn="0" w:oddVBand="0" w:evenVBand="0" w:oddHBand="0" w:evenHBand="0" w:firstRowFirstColumn="0" w:firstRowLastColumn="0" w:lastRowFirstColumn="0" w:lastRowLastColumn="0"/>
            </w:pPr>
            <w:r>
              <w:t>Median</w:t>
            </w:r>
          </w:p>
        </w:tc>
        <w:tc>
          <w:tcPr>
            <w:tcW w:w="1915" w:type="dxa"/>
          </w:tcPr>
          <w:p w14:paraId="2A3BD1FF" w14:textId="77777777" w:rsidR="00F75C4F" w:rsidRDefault="009F3767">
            <w:pPr>
              <w:cnfStyle w:val="100000000000" w:firstRow="1" w:lastRow="0" w:firstColumn="0" w:lastColumn="0" w:oddVBand="0" w:evenVBand="0" w:oddHBand="0" w:evenHBand="0" w:firstRowFirstColumn="0" w:firstRowLastColumn="0" w:lastRowFirstColumn="0" w:lastRowLastColumn="0"/>
            </w:pPr>
            <w:r>
              <w:t>90</w:t>
            </w:r>
            <w:r w:rsidRPr="009F3767">
              <w:rPr>
                <w:vertAlign w:val="superscript"/>
              </w:rPr>
              <w:t>th</w:t>
            </w:r>
            <w:r>
              <w:t xml:space="preserve"> Percentile</w:t>
            </w:r>
          </w:p>
        </w:tc>
        <w:tc>
          <w:tcPr>
            <w:tcW w:w="1916" w:type="dxa"/>
          </w:tcPr>
          <w:p w14:paraId="53F3F0F6" w14:textId="77777777" w:rsidR="00F75C4F" w:rsidRDefault="009F3767">
            <w:pPr>
              <w:cnfStyle w:val="100000000000" w:firstRow="1" w:lastRow="0" w:firstColumn="0" w:lastColumn="0" w:oddVBand="0" w:evenVBand="0" w:oddHBand="0" w:evenHBand="0" w:firstRowFirstColumn="0" w:firstRowLastColumn="0" w:lastRowFirstColumn="0" w:lastRowLastColumn="0"/>
            </w:pPr>
            <w:r>
              <w:t>Maximum</w:t>
            </w:r>
          </w:p>
        </w:tc>
      </w:tr>
      <w:tr w:rsidR="00F75C4F" w14:paraId="5B3F2075" w14:textId="77777777" w:rsidTr="001977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5" w:type="dxa"/>
          </w:tcPr>
          <w:p w14:paraId="72A08FEB" w14:textId="0DBAE249" w:rsidR="00F75C4F" w:rsidRPr="005E76BB" w:rsidRDefault="00E61757">
            <w:pPr>
              <w:rPr>
                <w:b w:val="0"/>
              </w:rPr>
            </w:pPr>
            <w:r w:rsidRPr="005E76BB">
              <w:rPr>
                <w:b w:val="0"/>
              </w:rPr>
              <w:t>-48.9</w:t>
            </w:r>
            <w:r w:rsidR="009F3767" w:rsidRPr="005E76BB">
              <w:rPr>
                <w:b w:val="0"/>
              </w:rPr>
              <w:t>%</w:t>
            </w:r>
          </w:p>
        </w:tc>
        <w:tc>
          <w:tcPr>
            <w:tcW w:w="1915" w:type="dxa"/>
          </w:tcPr>
          <w:p w14:paraId="14BE2D20" w14:textId="057F66EB" w:rsidR="00F75C4F" w:rsidRDefault="00E61757">
            <w:pPr>
              <w:cnfStyle w:val="000000100000" w:firstRow="0" w:lastRow="0" w:firstColumn="0" w:lastColumn="0" w:oddVBand="0" w:evenVBand="0" w:oddHBand="1" w:evenHBand="0" w:firstRowFirstColumn="0" w:firstRowLastColumn="0" w:lastRowFirstColumn="0" w:lastRowLastColumn="0"/>
            </w:pPr>
            <w:r>
              <w:t>-17.7</w:t>
            </w:r>
            <w:r w:rsidR="009F3767">
              <w:t>%</w:t>
            </w:r>
          </w:p>
        </w:tc>
        <w:tc>
          <w:tcPr>
            <w:tcW w:w="1915" w:type="dxa"/>
          </w:tcPr>
          <w:p w14:paraId="5ED5D6C0" w14:textId="1BD8042D" w:rsidR="00F75C4F" w:rsidRDefault="00E61757">
            <w:pPr>
              <w:cnfStyle w:val="000000100000" w:firstRow="0" w:lastRow="0" w:firstColumn="0" w:lastColumn="0" w:oddVBand="0" w:evenVBand="0" w:oddHBand="1" w:evenHBand="0" w:firstRowFirstColumn="0" w:firstRowLastColumn="0" w:lastRowFirstColumn="0" w:lastRowLastColumn="0"/>
            </w:pPr>
            <w:r>
              <w:t>16.5</w:t>
            </w:r>
            <w:r w:rsidR="009F3767">
              <w:t>%</w:t>
            </w:r>
          </w:p>
        </w:tc>
        <w:tc>
          <w:tcPr>
            <w:tcW w:w="1915" w:type="dxa"/>
          </w:tcPr>
          <w:p w14:paraId="4C9C7172" w14:textId="12530018" w:rsidR="00F75C4F" w:rsidRDefault="00E61757">
            <w:pPr>
              <w:cnfStyle w:val="000000100000" w:firstRow="0" w:lastRow="0" w:firstColumn="0" w:lastColumn="0" w:oddVBand="0" w:evenVBand="0" w:oddHBand="1" w:evenHBand="0" w:firstRowFirstColumn="0" w:firstRowLastColumn="0" w:lastRowFirstColumn="0" w:lastRowLastColumn="0"/>
            </w:pPr>
            <w:r>
              <w:t>35.7</w:t>
            </w:r>
            <w:r w:rsidR="009F3767">
              <w:t>%</w:t>
            </w:r>
          </w:p>
        </w:tc>
        <w:tc>
          <w:tcPr>
            <w:tcW w:w="1916" w:type="dxa"/>
          </w:tcPr>
          <w:p w14:paraId="28B8F942" w14:textId="61DA63D1" w:rsidR="00F75C4F" w:rsidRDefault="00E61757">
            <w:pPr>
              <w:cnfStyle w:val="000000100000" w:firstRow="0" w:lastRow="0" w:firstColumn="0" w:lastColumn="0" w:oddVBand="0" w:evenVBand="0" w:oddHBand="1" w:evenHBand="0" w:firstRowFirstColumn="0" w:firstRowLastColumn="0" w:lastRowFirstColumn="0" w:lastRowLastColumn="0"/>
            </w:pPr>
            <w:r>
              <w:t>69.0</w:t>
            </w:r>
            <w:r w:rsidR="009F3767">
              <w:t>%</w:t>
            </w:r>
          </w:p>
        </w:tc>
      </w:tr>
    </w:tbl>
    <w:p w14:paraId="1FCD0D49" w14:textId="566446ED" w:rsidR="00F75C4F" w:rsidRPr="004B2F9D" w:rsidRDefault="004B2F9D" w:rsidP="00E424F4">
      <w:pPr>
        <w:spacing w:before="240"/>
        <w:rPr>
          <w:b/>
          <w:i/>
        </w:rPr>
      </w:pPr>
      <w:r>
        <w:rPr>
          <w:b/>
          <w:i/>
        </w:rPr>
        <w:t xml:space="preserve">Table 1: </w:t>
      </w:r>
      <w:r w:rsidR="00E61757">
        <w:rPr>
          <w:b/>
          <w:i/>
        </w:rPr>
        <w:t>Summary statistics from annual percentage</w:t>
      </w:r>
      <w:r>
        <w:rPr>
          <w:b/>
          <w:i/>
        </w:rPr>
        <w:t xml:space="preserve"> gains and losses</w:t>
      </w:r>
      <w:r w:rsidR="00E61757">
        <w:rPr>
          <w:b/>
          <w:i/>
        </w:rPr>
        <w:t xml:space="preserve"> of the </w:t>
      </w:r>
      <w:proofErr w:type="spellStart"/>
      <w:r w:rsidR="00E61757">
        <w:rPr>
          <w:b/>
          <w:i/>
        </w:rPr>
        <w:t>IShares</w:t>
      </w:r>
      <w:proofErr w:type="spellEnd"/>
      <w:r w:rsidR="00E61757">
        <w:rPr>
          <w:b/>
          <w:i/>
        </w:rPr>
        <w:t xml:space="preserve"> MSCI Emerging Markets ETF</w:t>
      </w:r>
      <w:r>
        <w:rPr>
          <w:b/>
          <w:i/>
        </w:rPr>
        <w:t xml:space="preserve"> from 12/</w:t>
      </w:r>
      <w:r w:rsidR="00E61757">
        <w:rPr>
          <w:b/>
          <w:i/>
        </w:rPr>
        <w:t>31/2003</w:t>
      </w:r>
      <w:r>
        <w:rPr>
          <w:b/>
          <w:i/>
        </w:rPr>
        <w:t xml:space="preserve"> through 12/</w:t>
      </w:r>
      <w:r w:rsidR="00E61757">
        <w:rPr>
          <w:b/>
          <w:i/>
        </w:rPr>
        <w:t>31/2018</w:t>
      </w:r>
      <w:r w:rsidR="006B2269">
        <w:rPr>
          <w:b/>
          <w:i/>
        </w:rPr>
        <w:t xml:space="preserve"> (Daily </w:t>
      </w:r>
      <w:r w:rsidR="00E61757">
        <w:rPr>
          <w:b/>
          <w:i/>
        </w:rPr>
        <w:t>Adjusted Prices</w:t>
      </w:r>
      <w:r w:rsidR="006B2269">
        <w:rPr>
          <w:b/>
          <w:i/>
        </w:rPr>
        <w:t xml:space="preserve"> from Yahoo Finance)</w:t>
      </w:r>
    </w:p>
    <w:p w14:paraId="71C5C1FF" w14:textId="554471FE" w:rsidR="005A305A" w:rsidRDefault="005A305A">
      <w:r>
        <w:t xml:space="preserve">In addition, he calculates </w:t>
      </w:r>
      <w:r w:rsidR="007A175C">
        <w:t>the Mean, Standard Deviation (</w:t>
      </w:r>
      <w:proofErr w:type="spellStart"/>
      <w:r w:rsidR="007A175C">
        <w:t>Stdev</w:t>
      </w:r>
      <w:proofErr w:type="spellEnd"/>
      <w:r w:rsidR="007A175C">
        <w:t>), Skewness, and Kurtosis of the above dataset as well. This yields the results in Table 2.</w:t>
      </w:r>
    </w:p>
    <w:tbl>
      <w:tblPr>
        <w:tblStyle w:val="LightShading"/>
        <w:tblW w:w="0" w:type="auto"/>
        <w:tblLook w:val="04A0" w:firstRow="1" w:lastRow="0" w:firstColumn="1" w:lastColumn="0" w:noHBand="0" w:noVBand="1"/>
      </w:tblPr>
      <w:tblGrid>
        <w:gridCol w:w="2278"/>
        <w:gridCol w:w="2278"/>
        <w:gridCol w:w="2278"/>
        <w:gridCol w:w="2278"/>
      </w:tblGrid>
      <w:tr w:rsidR="007A175C" w14:paraId="5474CB6C" w14:textId="77777777" w:rsidTr="007A175C">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53F5521E" w14:textId="07B892BF" w:rsidR="007A175C" w:rsidRDefault="007A175C" w:rsidP="00D533BE">
            <w:r>
              <w:t>Mean</w:t>
            </w:r>
          </w:p>
        </w:tc>
        <w:tc>
          <w:tcPr>
            <w:tcW w:w="2278" w:type="dxa"/>
          </w:tcPr>
          <w:p w14:paraId="055C37F2" w14:textId="5EC3686D" w:rsidR="007A175C" w:rsidRDefault="007A175C" w:rsidP="00D533BE">
            <w:pPr>
              <w:cnfStyle w:val="100000000000" w:firstRow="1" w:lastRow="0" w:firstColumn="0" w:lastColumn="0" w:oddVBand="0" w:evenVBand="0" w:oddHBand="0" w:evenHBand="0" w:firstRowFirstColumn="0" w:firstRowLastColumn="0" w:lastRowFirstColumn="0" w:lastRowLastColumn="0"/>
            </w:pPr>
            <w:proofErr w:type="spellStart"/>
            <w:r>
              <w:t>Stdev</w:t>
            </w:r>
            <w:proofErr w:type="spellEnd"/>
          </w:p>
        </w:tc>
        <w:tc>
          <w:tcPr>
            <w:tcW w:w="2278" w:type="dxa"/>
          </w:tcPr>
          <w:p w14:paraId="3DDAF9BC" w14:textId="1150028A" w:rsidR="007A175C" w:rsidRDefault="007A175C" w:rsidP="00D533BE">
            <w:pPr>
              <w:cnfStyle w:val="100000000000" w:firstRow="1" w:lastRow="0" w:firstColumn="0" w:lastColumn="0" w:oddVBand="0" w:evenVBand="0" w:oddHBand="0" w:evenHBand="0" w:firstRowFirstColumn="0" w:firstRowLastColumn="0" w:lastRowFirstColumn="0" w:lastRowLastColumn="0"/>
            </w:pPr>
            <w:r>
              <w:t>Skewness</w:t>
            </w:r>
          </w:p>
        </w:tc>
        <w:tc>
          <w:tcPr>
            <w:tcW w:w="2278" w:type="dxa"/>
          </w:tcPr>
          <w:p w14:paraId="14AB6B54" w14:textId="10A5B07A" w:rsidR="007A175C" w:rsidRDefault="007A175C" w:rsidP="00D533BE">
            <w:pPr>
              <w:cnfStyle w:val="100000000000" w:firstRow="1" w:lastRow="0" w:firstColumn="0" w:lastColumn="0" w:oddVBand="0" w:evenVBand="0" w:oddHBand="0" w:evenHBand="0" w:firstRowFirstColumn="0" w:firstRowLastColumn="0" w:lastRowFirstColumn="0" w:lastRowLastColumn="0"/>
            </w:pPr>
            <w:r>
              <w:t>Kurtosis</w:t>
            </w:r>
          </w:p>
        </w:tc>
      </w:tr>
      <w:tr w:rsidR="007A175C" w14:paraId="1562562C" w14:textId="77777777" w:rsidTr="007A175C">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2278" w:type="dxa"/>
          </w:tcPr>
          <w:p w14:paraId="1FACE081" w14:textId="0BB6D7B3" w:rsidR="007A175C" w:rsidRPr="005E76BB" w:rsidRDefault="00CD35B2" w:rsidP="00CD35B2">
            <w:pPr>
              <w:rPr>
                <w:b w:val="0"/>
              </w:rPr>
            </w:pPr>
            <w:r w:rsidRPr="005E76BB">
              <w:rPr>
                <w:b w:val="0"/>
              </w:rPr>
              <w:t>11.2</w:t>
            </w:r>
            <w:r w:rsidR="007A175C" w:rsidRPr="005E76BB">
              <w:rPr>
                <w:b w:val="0"/>
              </w:rPr>
              <w:t>%</w:t>
            </w:r>
          </w:p>
        </w:tc>
        <w:tc>
          <w:tcPr>
            <w:tcW w:w="2278" w:type="dxa"/>
          </w:tcPr>
          <w:p w14:paraId="462D686A" w14:textId="03DDAF46" w:rsidR="007A175C" w:rsidRDefault="00CD35B2" w:rsidP="00CD35B2">
            <w:pPr>
              <w:cnfStyle w:val="000000100000" w:firstRow="0" w:lastRow="0" w:firstColumn="0" w:lastColumn="0" w:oddVBand="0" w:evenVBand="0" w:oddHBand="1" w:evenHBand="0" w:firstRowFirstColumn="0" w:firstRowLastColumn="0" w:lastRowFirstColumn="0" w:lastRowLastColumn="0"/>
            </w:pPr>
            <w:r>
              <w:t>29.3</w:t>
            </w:r>
          </w:p>
        </w:tc>
        <w:tc>
          <w:tcPr>
            <w:tcW w:w="2278" w:type="dxa"/>
          </w:tcPr>
          <w:p w14:paraId="570B8326" w14:textId="33583AF3" w:rsidR="007A175C" w:rsidRDefault="00CD35B2" w:rsidP="00D533BE">
            <w:pPr>
              <w:cnfStyle w:val="000000100000" w:firstRow="0" w:lastRow="0" w:firstColumn="0" w:lastColumn="0" w:oddVBand="0" w:evenVBand="0" w:oddHBand="1" w:evenHBand="0" w:firstRowFirstColumn="0" w:firstRowLastColumn="0" w:lastRowFirstColumn="0" w:lastRowLastColumn="0"/>
            </w:pPr>
            <w:r>
              <w:t>-.154</w:t>
            </w:r>
          </w:p>
        </w:tc>
        <w:tc>
          <w:tcPr>
            <w:tcW w:w="2278" w:type="dxa"/>
          </w:tcPr>
          <w:p w14:paraId="6FB31E12" w14:textId="523E6992" w:rsidR="007A175C" w:rsidRDefault="00CD35B2" w:rsidP="00D533BE">
            <w:pPr>
              <w:cnfStyle w:val="000000100000" w:firstRow="0" w:lastRow="0" w:firstColumn="0" w:lastColumn="0" w:oddVBand="0" w:evenVBand="0" w:oddHBand="1" w:evenHBand="0" w:firstRowFirstColumn="0" w:firstRowLastColumn="0" w:lastRowFirstColumn="0" w:lastRowLastColumn="0"/>
            </w:pPr>
            <w:r>
              <w:t>.273</w:t>
            </w:r>
          </w:p>
        </w:tc>
      </w:tr>
    </w:tbl>
    <w:p w14:paraId="78909452" w14:textId="62E98DCB" w:rsidR="007A175C" w:rsidRPr="004B2F9D" w:rsidRDefault="007A175C" w:rsidP="007A175C">
      <w:pPr>
        <w:spacing w:before="240"/>
        <w:rPr>
          <w:b/>
          <w:i/>
        </w:rPr>
      </w:pPr>
      <w:r>
        <w:rPr>
          <w:b/>
          <w:i/>
        </w:rPr>
        <w:t xml:space="preserve">Table 2: Descriptive statistics from annual percentage gains and losses of the </w:t>
      </w:r>
      <w:proofErr w:type="spellStart"/>
      <w:r>
        <w:rPr>
          <w:b/>
          <w:i/>
        </w:rPr>
        <w:t>IShares</w:t>
      </w:r>
      <w:proofErr w:type="spellEnd"/>
      <w:r>
        <w:rPr>
          <w:b/>
          <w:i/>
        </w:rPr>
        <w:t xml:space="preserve"> MSCI Emerging Markets ETF from 12/31/2003 through 12/31/2018 (Daily Adjusted Prices from Yahoo Finance)</w:t>
      </w:r>
    </w:p>
    <w:p w14:paraId="39F054E3" w14:textId="432ABF68" w:rsidR="007A175C" w:rsidRDefault="004B03EA">
      <w:r>
        <w:t xml:space="preserve">Robert reasons that the future gains and losses for Emerging Markets </w:t>
      </w:r>
      <w:r w:rsidR="001956CC">
        <w:t xml:space="preserve">will not </w:t>
      </w:r>
      <w:r>
        <w:t>match the past for the following reasons:</w:t>
      </w:r>
    </w:p>
    <w:p w14:paraId="1EBCE2C9" w14:textId="7487A819" w:rsidR="004B03EA" w:rsidRDefault="004B03EA" w:rsidP="004B03EA">
      <w:pPr>
        <w:pStyle w:val="ListParagraph"/>
        <w:numPr>
          <w:ilvl w:val="0"/>
          <w:numId w:val="3"/>
        </w:numPr>
      </w:pPr>
      <w:r>
        <w:t>The past performance was extraordinarily positive, and it would be difficult for countries such as China to continue growing at the same rate going forward.</w:t>
      </w:r>
    </w:p>
    <w:p w14:paraId="5D62C7F2" w14:textId="1B741382" w:rsidR="00F344AD" w:rsidRDefault="004B03EA" w:rsidP="00F344AD">
      <w:pPr>
        <w:pStyle w:val="ListParagraph"/>
        <w:numPr>
          <w:ilvl w:val="0"/>
          <w:numId w:val="3"/>
        </w:numPr>
      </w:pPr>
      <w:r>
        <w:t>Emerging markets were far less developed 15 years ago than they are now. Therefore, future performance should not be quite as volatile</w:t>
      </w:r>
      <w:r w:rsidR="00F344AD">
        <w:t>.</w:t>
      </w:r>
    </w:p>
    <w:p w14:paraId="188368C3" w14:textId="477DA5F1" w:rsidR="00DE125B" w:rsidRDefault="007B1AFA">
      <w:r>
        <w:t>To alter this</w:t>
      </w:r>
      <w:r w:rsidR="00302AA7">
        <w:t xml:space="preserve"> baseline forecast</w:t>
      </w:r>
      <w:r w:rsidR="00A54719">
        <w:t xml:space="preserve"> to fit his beliefs</w:t>
      </w:r>
      <w:r w:rsidR="00302AA7">
        <w:t xml:space="preserve">, he </w:t>
      </w:r>
      <w:r>
        <w:t>performed</w:t>
      </w:r>
      <w:r w:rsidR="00302AA7">
        <w:t xml:space="preserve"> the following steps:</w:t>
      </w:r>
    </w:p>
    <w:p w14:paraId="00DD9482" w14:textId="51072281" w:rsidR="00F344AD" w:rsidRDefault="00F344AD" w:rsidP="00F344AD">
      <w:pPr>
        <w:pStyle w:val="ListParagraph"/>
        <w:numPr>
          <w:ilvl w:val="0"/>
          <w:numId w:val="4"/>
        </w:numPr>
      </w:pPr>
      <w:r>
        <w:t>He assumes the Minimum historical performance is a reasonable estimate of the future.</w:t>
      </w:r>
    </w:p>
    <w:p w14:paraId="61533AE4" w14:textId="1E2481B6" w:rsidR="00F344AD" w:rsidRDefault="00F344AD" w:rsidP="00F344AD">
      <w:pPr>
        <w:pStyle w:val="ListParagraph"/>
        <w:numPr>
          <w:ilvl w:val="0"/>
          <w:numId w:val="4"/>
        </w:numPr>
      </w:pPr>
      <w:r>
        <w:t xml:space="preserve">He predicts the Maximum historical performance is unlikely to reoccur and forecasts the Maximum possible gain mirrors the Minimum possible loss. </w:t>
      </w:r>
    </w:p>
    <w:p w14:paraId="2B1990BF" w14:textId="511182EB" w:rsidR="00F344AD" w:rsidRDefault="00F344AD" w:rsidP="00F344AD">
      <w:pPr>
        <w:pStyle w:val="ListParagraph"/>
        <w:numPr>
          <w:ilvl w:val="0"/>
          <w:numId w:val="4"/>
        </w:numPr>
      </w:pPr>
      <w:r>
        <w:t>He assumes the 90</w:t>
      </w:r>
      <w:r w:rsidRPr="00F344AD">
        <w:rPr>
          <w:vertAlign w:val="superscript"/>
        </w:rPr>
        <w:t>th</w:t>
      </w:r>
      <w:r>
        <w:t xml:space="preserve"> percentile performance of 35% is representative of the future.</w:t>
      </w:r>
    </w:p>
    <w:p w14:paraId="4C1F9E18" w14:textId="12A0B5B3" w:rsidR="00F344AD" w:rsidRDefault="00F344AD" w:rsidP="00F344AD">
      <w:pPr>
        <w:pStyle w:val="ListParagraph"/>
        <w:numPr>
          <w:ilvl w:val="0"/>
          <w:numId w:val="4"/>
        </w:numPr>
      </w:pPr>
      <w:r>
        <w:t>He forecasts the future Median performance will be lower than in the past</w:t>
      </w:r>
    </w:p>
    <w:p w14:paraId="1AD258AD" w14:textId="3ED47426" w:rsidR="00F344AD" w:rsidRDefault="00F344AD" w:rsidP="00F344AD">
      <w:pPr>
        <w:pStyle w:val="ListParagraph"/>
        <w:numPr>
          <w:ilvl w:val="0"/>
          <w:numId w:val="4"/>
        </w:numPr>
      </w:pPr>
      <w:r>
        <w:t>He predicts that the 10</w:t>
      </w:r>
      <w:r w:rsidRPr="00F344AD">
        <w:rPr>
          <w:vertAlign w:val="superscript"/>
        </w:rPr>
        <w:t>th</w:t>
      </w:r>
      <w:r>
        <w:t xml:space="preserve"> percentile </w:t>
      </w:r>
      <w:r w:rsidR="00A0447C">
        <w:t xml:space="preserve">performance will be worse than the historical period. </w:t>
      </w:r>
    </w:p>
    <w:p w14:paraId="45868C40" w14:textId="72EB40E8" w:rsidR="007C3FBC" w:rsidRDefault="002D4915">
      <w:r>
        <w:rPr>
          <w:b/>
        </w:rPr>
        <w:t xml:space="preserve">The Investment Software: </w:t>
      </w:r>
      <w:r w:rsidR="00C7483A">
        <w:t>After performing these steps</w:t>
      </w:r>
      <w:r w:rsidR="00A0447C">
        <w:t>, Robert</w:t>
      </w:r>
      <w:r w:rsidR="0003086C">
        <w:t xml:space="preserve"> enters</w:t>
      </w:r>
      <w:r w:rsidR="00327630" w:rsidRPr="005367F6">
        <w:t xml:space="preserve"> his estimates into</w:t>
      </w:r>
      <w:r w:rsidR="005367F6" w:rsidRPr="005367F6">
        <w:t xml:space="preserve"> the Probicast</w:t>
      </w:r>
      <w:r w:rsidR="00327630" w:rsidRPr="005367F6">
        <w:t xml:space="preserve"> software</w:t>
      </w:r>
      <w:r w:rsidR="005367F6" w:rsidRPr="005367F6">
        <w:t xml:space="preserve">. </w:t>
      </w:r>
      <w:r w:rsidR="005367F6" w:rsidRPr="00A0447C">
        <w:rPr>
          <w:highlight w:val="yellow"/>
        </w:rPr>
        <w:t>The software</w:t>
      </w:r>
      <w:r w:rsidR="00327630" w:rsidRPr="00A0447C">
        <w:rPr>
          <w:highlight w:val="yellow"/>
        </w:rPr>
        <w:t xml:space="preserve"> </w:t>
      </w:r>
      <w:r w:rsidR="005367F6" w:rsidRPr="00A0447C">
        <w:rPr>
          <w:highlight w:val="yellow"/>
        </w:rPr>
        <w:t>draws the</w:t>
      </w:r>
      <w:r w:rsidR="00327630" w:rsidRPr="00A0447C">
        <w:rPr>
          <w:highlight w:val="yellow"/>
        </w:rPr>
        <w:t xml:space="preserve"> probability distribution </w:t>
      </w:r>
      <w:r w:rsidR="00A0447C" w:rsidRPr="00A0447C">
        <w:rPr>
          <w:highlight w:val="yellow"/>
        </w:rPr>
        <w:t>shown in Graph 1</w:t>
      </w:r>
      <w:r w:rsidR="002B1505" w:rsidRPr="00A0447C">
        <w:rPr>
          <w:highlight w:val="yellow"/>
        </w:rPr>
        <w:t>:</w:t>
      </w:r>
    </w:p>
    <w:p w14:paraId="55BF570E" w14:textId="5140F415" w:rsidR="00327630" w:rsidRPr="00D030CC" w:rsidRDefault="00327630" w:rsidP="00171806">
      <w:pPr>
        <w:jc w:val="center"/>
        <w:rPr>
          <w:highlight w:val="yellow"/>
        </w:rPr>
      </w:pPr>
    </w:p>
    <w:p w14:paraId="287B8BD4" w14:textId="64CAC148" w:rsidR="00327630" w:rsidRDefault="00C17D5D">
      <w:pPr>
        <w:rPr>
          <w:b/>
          <w:i/>
        </w:rPr>
      </w:pPr>
      <w:r w:rsidRPr="00A0447C">
        <w:rPr>
          <w:b/>
          <w:i/>
          <w:highlight w:val="yellow"/>
        </w:rPr>
        <w:lastRenderedPageBreak/>
        <w:t xml:space="preserve">Graph 3: </w:t>
      </w:r>
      <w:r w:rsidR="0003086C" w:rsidRPr="00A0447C">
        <w:rPr>
          <w:b/>
          <w:i/>
          <w:highlight w:val="yellow"/>
        </w:rPr>
        <w:t>Estimated</w:t>
      </w:r>
      <w:r w:rsidR="001834F3" w:rsidRPr="00A0447C">
        <w:rPr>
          <w:b/>
          <w:i/>
          <w:highlight w:val="yellow"/>
        </w:rPr>
        <w:t xml:space="preserve"> annual</w:t>
      </w:r>
      <w:r w:rsidR="0003086C" w:rsidRPr="00A0447C">
        <w:rPr>
          <w:b/>
          <w:i/>
          <w:highlight w:val="yellow"/>
        </w:rPr>
        <w:t xml:space="preserve"> long-term forecast for the stock m</w:t>
      </w:r>
      <w:r w:rsidR="00BF2F2C" w:rsidRPr="00A0447C">
        <w:rPr>
          <w:b/>
          <w:i/>
          <w:highlight w:val="yellow"/>
        </w:rPr>
        <w:t>arket assuming a current price of 100.</w:t>
      </w:r>
      <w:r w:rsidR="002E128C" w:rsidRPr="00A0447C">
        <w:rPr>
          <w:b/>
          <w:i/>
          <w:highlight w:val="yellow"/>
        </w:rPr>
        <w:t xml:space="preserve"> </w:t>
      </w:r>
      <w:r w:rsidR="0003086C" w:rsidRPr="00A0447C">
        <w:rPr>
          <w:b/>
          <w:i/>
          <w:highlight w:val="yellow"/>
        </w:rPr>
        <w:t>The s</w:t>
      </w:r>
      <w:r w:rsidR="002E128C" w:rsidRPr="00A0447C">
        <w:rPr>
          <w:b/>
          <w:i/>
          <w:highlight w:val="yellow"/>
        </w:rPr>
        <w:t>oftware generates the above graphs based on the input scenarios and interpolating straight lines between each scenario.</w:t>
      </w:r>
    </w:p>
    <w:p w14:paraId="26B01264" w14:textId="43E0B59A" w:rsidR="00EA3912" w:rsidRDefault="007A1F86">
      <w:r>
        <w:t xml:space="preserve">Each scenario is connected to the next with a straight line. </w:t>
      </w:r>
      <w:r w:rsidR="001D4183">
        <w:t>Probicast generates 1 million random numbers meant to simulate probabilities and maps them to simulated prices based on the above graph. For example, simulated probabilities of 0</w:t>
      </w:r>
      <w:r w:rsidR="00776DC3">
        <w:t>, .5,</w:t>
      </w:r>
      <w:r w:rsidR="001D4183">
        <w:t xml:space="preserve"> and 1 would map to 50</w:t>
      </w:r>
      <w:r w:rsidR="00776DC3">
        <w:t>, 105,</w:t>
      </w:r>
      <w:r w:rsidR="001D4183">
        <w:t xml:space="preserve"> and 150, respectively.</w:t>
      </w:r>
      <w:r w:rsidR="007730BB">
        <w:t xml:space="preserve"> </w:t>
      </w:r>
    </w:p>
    <w:p w14:paraId="0B7FB87D" w14:textId="5D37F5CB" w:rsidR="003938C7" w:rsidRPr="00FB52E2" w:rsidRDefault="00120C5B">
      <w:r>
        <w:rPr>
          <w:b/>
        </w:rPr>
        <w:t xml:space="preserve">Input Your Own Assumptions: </w:t>
      </w:r>
      <w:r w:rsidR="00FB52E2">
        <w:t>The above narrative provides the default input</w:t>
      </w:r>
      <w:r w:rsidR="00FB52E2" w:rsidRPr="00345916">
        <w:t xml:space="preserve">s </w:t>
      </w:r>
      <w:r w:rsidR="001834F3" w:rsidRPr="00345916">
        <w:t>for</w:t>
      </w:r>
      <w:r w:rsidR="00FB52E2" w:rsidRPr="00345916">
        <w:t xml:space="preserve"> this </w:t>
      </w:r>
      <w:hyperlink r:id="rId6" w:history="1">
        <w:r w:rsidR="00FB52E2" w:rsidRPr="00345916">
          <w:rPr>
            <w:rStyle w:val="Hyperlink"/>
          </w:rPr>
          <w:t>investment calculator</w:t>
        </w:r>
      </w:hyperlink>
      <w:r w:rsidR="00FB52E2" w:rsidRPr="00345916">
        <w:t>.</w:t>
      </w:r>
      <w:r w:rsidR="00FB52E2">
        <w:t xml:space="preserve"> You can upload your own cash flow an</w:t>
      </w:r>
      <w:r w:rsidR="001834F3">
        <w:t>d investment assumptions by</w:t>
      </w:r>
      <w:r w:rsidR="00FB52E2">
        <w:t xml:space="preserve"> followin</w:t>
      </w:r>
      <w:r w:rsidR="00FB52E2" w:rsidRPr="00345916">
        <w:t xml:space="preserve">g </w:t>
      </w:r>
      <w:hyperlink r:id="rId7" w:history="1">
        <w:r w:rsidR="00FB52E2" w:rsidRPr="00345916">
          <w:rPr>
            <w:rStyle w:val="Hyperlink"/>
          </w:rPr>
          <w:t>these instructions</w:t>
        </w:r>
      </w:hyperlink>
      <w:r w:rsidR="00FB52E2" w:rsidRPr="00345916">
        <w:t>.</w:t>
      </w:r>
      <w:r w:rsidR="008A0F34" w:rsidRPr="00345916">
        <w:t xml:space="preserve"> Th</w:t>
      </w:r>
      <w:r w:rsidR="008A0F34">
        <w:t>e calculator is free to use and requires no personal information. Please feel free to share your modifications in the comments section below as well</w:t>
      </w:r>
      <w:r w:rsidR="00FD5BA4">
        <w:t xml:space="preserve"> as any questions you may have. </w:t>
      </w:r>
    </w:p>
    <w:sectPr w:rsidR="003938C7" w:rsidRPr="00FB52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19D"/>
    <w:multiLevelType w:val="hybridMultilevel"/>
    <w:tmpl w:val="11A8BA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B2186A"/>
    <w:multiLevelType w:val="hybridMultilevel"/>
    <w:tmpl w:val="4C7C9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EE49B8"/>
    <w:multiLevelType w:val="hybridMultilevel"/>
    <w:tmpl w:val="B1405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3201A9"/>
    <w:multiLevelType w:val="hybridMultilevel"/>
    <w:tmpl w:val="9CF298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FBC"/>
    <w:rsid w:val="000168F9"/>
    <w:rsid w:val="00023F71"/>
    <w:rsid w:val="00026E7B"/>
    <w:rsid w:val="0003086C"/>
    <w:rsid w:val="000321D1"/>
    <w:rsid w:val="000361F4"/>
    <w:rsid w:val="00036EFD"/>
    <w:rsid w:val="00043A3B"/>
    <w:rsid w:val="00046415"/>
    <w:rsid w:val="000748D4"/>
    <w:rsid w:val="00074C3E"/>
    <w:rsid w:val="000906ED"/>
    <w:rsid w:val="00092F3B"/>
    <w:rsid w:val="00096039"/>
    <w:rsid w:val="000A1F41"/>
    <w:rsid w:val="000C232D"/>
    <w:rsid w:val="000C3884"/>
    <w:rsid w:val="000E0362"/>
    <w:rsid w:val="0010522F"/>
    <w:rsid w:val="00120C5B"/>
    <w:rsid w:val="00123DB5"/>
    <w:rsid w:val="001405B9"/>
    <w:rsid w:val="00141BD0"/>
    <w:rsid w:val="00142D5D"/>
    <w:rsid w:val="00145AE4"/>
    <w:rsid w:val="0015304E"/>
    <w:rsid w:val="00156636"/>
    <w:rsid w:val="00164398"/>
    <w:rsid w:val="00165120"/>
    <w:rsid w:val="00171806"/>
    <w:rsid w:val="00181DD5"/>
    <w:rsid w:val="001834F3"/>
    <w:rsid w:val="001956CC"/>
    <w:rsid w:val="001977B6"/>
    <w:rsid w:val="001A19BD"/>
    <w:rsid w:val="001A58CD"/>
    <w:rsid w:val="001B2921"/>
    <w:rsid w:val="001B5B3E"/>
    <w:rsid w:val="001C30E6"/>
    <w:rsid w:val="001D4183"/>
    <w:rsid w:val="001E7A2C"/>
    <w:rsid w:val="00202A73"/>
    <w:rsid w:val="00216671"/>
    <w:rsid w:val="00224FFE"/>
    <w:rsid w:val="00225513"/>
    <w:rsid w:val="00234B16"/>
    <w:rsid w:val="00234CE2"/>
    <w:rsid w:val="00263881"/>
    <w:rsid w:val="002704C8"/>
    <w:rsid w:val="0027771F"/>
    <w:rsid w:val="002838AD"/>
    <w:rsid w:val="00286963"/>
    <w:rsid w:val="0029439A"/>
    <w:rsid w:val="002B1505"/>
    <w:rsid w:val="002C4FB8"/>
    <w:rsid w:val="002D4915"/>
    <w:rsid w:val="002E128C"/>
    <w:rsid w:val="00302AA7"/>
    <w:rsid w:val="00303016"/>
    <w:rsid w:val="00306CE5"/>
    <w:rsid w:val="00327630"/>
    <w:rsid w:val="00327FE7"/>
    <w:rsid w:val="003434D3"/>
    <w:rsid w:val="00345916"/>
    <w:rsid w:val="003557EB"/>
    <w:rsid w:val="00355EF2"/>
    <w:rsid w:val="003603B1"/>
    <w:rsid w:val="00364EFB"/>
    <w:rsid w:val="003706BD"/>
    <w:rsid w:val="00381000"/>
    <w:rsid w:val="003938C7"/>
    <w:rsid w:val="003965C0"/>
    <w:rsid w:val="003B040B"/>
    <w:rsid w:val="003C1909"/>
    <w:rsid w:val="003C19CD"/>
    <w:rsid w:val="003C2E9D"/>
    <w:rsid w:val="003C3BA5"/>
    <w:rsid w:val="003D07AF"/>
    <w:rsid w:val="003D5B96"/>
    <w:rsid w:val="003E2609"/>
    <w:rsid w:val="003E2C99"/>
    <w:rsid w:val="003F0A51"/>
    <w:rsid w:val="00403351"/>
    <w:rsid w:val="00413092"/>
    <w:rsid w:val="00417C2B"/>
    <w:rsid w:val="00421D0F"/>
    <w:rsid w:val="00432EC6"/>
    <w:rsid w:val="00441D75"/>
    <w:rsid w:val="00442CCD"/>
    <w:rsid w:val="004514B5"/>
    <w:rsid w:val="00452C29"/>
    <w:rsid w:val="00470F82"/>
    <w:rsid w:val="00475721"/>
    <w:rsid w:val="0048486F"/>
    <w:rsid w:val="004937A4"/>
    <w:rsid w:val="004A5338"/>
    <w:rsid w:val="004B03EA"/>
    <w:rsid w:val="004B2F9D"/>
    <w:rsid w:val="004B672C"/>
    <w:rsid w:val="004D6080"/>
    <w:rsid w:val="004F5F17"/>
    <w:rsid w:val="00513EB2"/>
    <w:rsid w:val="00533DB3"/>
    <w:rsid w:val="005367F6"/>
    <w:rsid w:val="005425AA"/>
    <w:rsid w:val="00547EEF"/>
    <w:rsid w:val="00595688"/>
    <w:rsid w:val="005A1BE7"/>
    <w:rsid w:val="005A305A"/>
    <w:rsid w:val="005A410B"/>
    <w:rsid w:val="005A4A2C"/>
    <w:rsid w:val="005B54BF"/>
    <w:rsid w:val="005E0581"/>
    <w:rsid w:val="005E76BB"/>
    <w:rsid w:val="005F58D6"/>
    <w:rsid w:val="00601716"/>
    <w:rsid w:val="00605A1C"/>
    <w:rsid w:val="00605DA9"/>
    <w:rsid w:val="00605FB4"/>
    <w:rsid w:val="00606224"/>
    <w:rsid w:val="0064628E"/>
    <w:rsid w:val="00651763"/>
    <w:rsid w:val="00664A1C"/>
    <w:rsid w:val="0067371F"/>
    <w:rsid w:val="00674CA0"/>
    <w:rsid w:val="0069241B"/>
    <w:rsid w:val="006A0970"/>
    <w:rsid w:val="006A4271"/>
    <w:rsid w:val="006A6795"/>
    <w:rsid w:val="006B2006"/>
    <w:rsid w:val="006B2027"/>
    <w:rsid w:val="006B2269"/>
    <w:rsid w:val="006B76AD"/>
    <w:rsid w:val="006C044E"/>
    <w:rsid w:val="006E237F"/>
    <w:rsid w:val="006F424A"/>
    <w:rsid w:val="007153FE"/>
    <w:rsid w:val="00736116"/>
    <w:rsid w:val="00737EC0"/>
    <w:rsid w:val="0076701A"/>
    <w:rsid w:val="0077095C"/>
    <w:rsid w:val="007730BB"/>
    <w:rsid w:val="00776DC3"/>
    <w:rsid w:val="007976C9"/>
    <w:rsid w:val="007A0204"/>
    <w:rsid w:val="007A136C"/>
    <w:rsid w:val="007A175C"/>
    <w:rsid w:val="007A1F86"/>
    <w:rsid w:val="007A4336"/>
    <w:rsid w:val="007B1AFA"/>
    <w:rsid w:val="007C2AD4"/>
    <w:rsid w:val="007C3FBC"/>
    <w:rsid w:val="007E7516"/>
    <w:rsid w:val="007E7607"/>
    <w:rsid w:val="007F4229"/>
    <w:rsid w:val="007F6807"/>
    <w:rsid w:val="0080357C"/>
    <w:rsid w:val="00823690"/>
    <w:rsid w:val="00825B15"/>
    <w:rsid w:val="00831B35"/>
    <w:rsid w:val="00844F74"/>
    <w:rsid w:val="0085319D"/>
    <w:rsid w:val="008749E6"/>
    <w:rsid w:val="00892325"/>
    <w:rsid w:val="00893B39"/>
    <w:rsid w:val="008A0F34"/>
    <w:rsid w:val="008B1183"/>
    <w:rsid w:val="008D4BD2"/>
    <w:rsid w:val="008F56BB"/>
    <w:rsid w:val="00921844"/>
    <w:rsid w:val="00934069"/>
    <w:rsid w:val="00951BC0"/>
    <w:rsid w:val="00956C57"/>
    <w:rsid w:val="00960728"/>
    <w:rsid w:val="00966BEF"/>
    <w:rsid w:val="00977F3C"/>
    <w:rsid w:val="009928F2"/>
    <w:rsid w:val="009A3889"/>
    <w:rsid w:val="009B07E1"/>
    <w:rsid w:val="009B16F4"/>
    <w:rsid w:val="009C06CE"/>
    <w:rsid w:val="009D1DA1"/>
    <w:rsid w:val="009D2045"/>
    <w:rsid w:val="009F3767"/>
    <w:rsid w:val="009F609F"/>
    <w:rsid w:val="00A00CC7"/>
    <w:rsid w:val="00A01BA4"/>
    <w:rsid w:val="00A0447C"/>
    <w:rsid w:val="00A06A5B"/>
    <w:rsid w:val="00A21FD8"/>
    <w:rsid w:val="00A224AC"/>
    <w:rsid w:val="00A33D1B"/>
    <w:rsid w:val="00A4765C"/>
    <w:rsid w:val="00A50683"/>
    <w:rsid w:val="00A54719"/>
    <w:rsid w:val="00A62160"/>
    <w:rsid w:val="00A818BB"/>
    <w:rsid w:val="00A928E8"/>
    <w:rsid w:val="00A95E7E"/>
    <w:rsid w:val="00AA4E87"/>
    <w:rsid w:val="00AA5A9C"/>
    <w:rsid w:val="00AA7905"/>
    <w:rsid w:val="00AB2E8F"/>
    <w:rsid w:val="00AB7C33"/>
    <w:rsid w:val="00AD0379"/>
    <w:rsid w:val="00AF1948"/>
    <w:rsid w:val="00AF1E76"/>
    <w:rsid w:val="00B00C16"/>
    <w:rsid w:val="00B12E67"/>
    <w:rsid w:val="00B15F64"/>
    <w:rsid w:val="00B41712"/>
    <w:rsid w:val="00B44E4C"/>
    <w:rsid w:val="00B53A08"/>
    <w:rsid w:val="00B6222A"/>
    <w:rsid w:val="00B65264"/>
    <w:rsid w:val="00B66493"/>
    <w:rsid w:val="00B758DE"/>
    <w:rsid w:val="00BA51C1"/>
    <w:rsid w:val="00BB04F3"/>
    <w:rsid w:val="00BC6D2F"/>
    <w:rsid w:val="00BE6D6C"/>
    <w:rsid w:val="00BF2F2C"/>
    <w:rsid w:val="00C00CBA"/>
    <w:rsid w:val="00C037FF"/>
    <w:rsid w:val="00C17D5D"/>
    <w:rsid w:val="00C205DC"/>
    <w:rsid w:val="00C35B1B"/>
    <w:rsid w:val="00C40DA7"/>
    <w:rsid w:val="00C5041F"/>
    <w:rsid w:val="00C55446"/>
    <w:rsid w:val="00C56E07"/>
    <w:rsid w:val="00C57C94"/>
    <w:rsid w:val="00C7483A"/>
    <w:rsid w:val="00C76B8C"/>
    <w:rsid w:val="00CB6E6B"/>
    <w:rsid w:val="00CC29D4"/>
    <w:rsid w:val="00CD35B2"/>
    <w:rsid w:val="00CD64E7"/>
    <w:rsid w:val="00CE2361"/>
    <w:rsid w:val="00CE3A1B"/>
    <w:rsid w:val="00D030CC"/>
    <w:rsid w:val="00D251AD"/>
    <w:rsid w:val="00D3446E"/>
    <w:rsid w:val="00D356E5"/>
    <w:rsid w:val="00D367BF"/>
    <w:rsid w:val="00D47F96"/>
    <w:rsid w:val="00D613B2"/>
    <w:rsid w:val="00D8667C"/>
    <w:rsid w:val="00DA02BB"/>
    <w:rsid w:val="00DA5264"/>
    <w:rsid w:val="00DB725B"/>
    <w:rsid w:val="00DC2CF5"/>
    <w:rsid w:val="00DC3417"/>
    <w:rsid w:val="00DC5D76"/>
    <w:rsid w:val="00DD1202"/>
    <w:rsid w:val="00DE125B"/>
    <w:rsid w:val="00DE5E42"/>
    <w:rsid w:val="00E143B7"/>
    <w:rsid w:val="00E2621B"/>
    <w:rsid w:val="00E424F4"/>
    <w:rsid w:val="00E56F35"/>
    <w:rsid w:val="00E61757"/>
    <w:rsid w:val="00E632A1"/>
    <w:rsid w:val="00E668D0"/>
    <w:rsid w:val="00E90754"/>
    <w:rsid w:val="00EA1506"/>
    <w:rsid w:val="00EA3912"/>
    <w:rsid w:val="00EA77EC"/>
    <w:rsid w:val="00EC0677"/>
    <w:rsid w:val="00EC4FC7"/>
    <w:rsid w:val="00EC6E76"/>
    <w:rsid w:val="00EF50BE"/>
    <w:rsid w:val="00F1420D"/>
    <w:rsid w:val="00F25E52"/>
    <w:rsid w:val="00F342D1"/>
    <w:rsid w:val="00F344AD"/>
    <w:rsid w:val="00F35E16"/>
    <w:rsid w:val="00F43203"/>
    <w:rsid w:val="00F45010"/>
    <w:rsid w:val="00F527AC"/>
    <w:rsid w:val="00F60E12"/>
    <w:rsid w:val="00F673E7"/>
    <w:rsid w:val="00F67C6A"/>
    <w:rsid w:val="00F72448"/>
    <w:rsid w:val="00F747BA"/>
    <w:rsid w:val="00F75C4F"/>
    <w:rsid w:val="00F83968"/>
    <w:rsid w:val="00F8684F"/>
    <w:rsid w:val="00F916CE"/>
    <w:rsid w:val="00F91FEC"/>
    <w:rsid w:val="00FA305A"/>
    <w:rsid w:val="00FB017F"/>
    <w:rsid w:val="00FB1189"/>
    <w:rsid w:val="00FB2DEF"/>
    <w:rsid w:val="00FB52E2"/>
    <w:rsid w:val="00FC5D1D"/>
    <w:rsid w:val="00FD1910"/>
    <w:rsid w:val="00FD4305"/>
    <w:rsid w:val="00FD5BA4"/>
    <w:rsid w:val="00FE3E89"/>
    <w:rsid w:val="00FE6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896E"/>
  <w15:docId w15:val="{2DFC24A2-EB45-433B-A341-00BCB0619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C3FB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FBC"/>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966BE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966BE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9B16F4"/>
    <w:pPr>
      <w:ind w:left="720"/>
      <w:contextualSpacing/>
    </w:pPr>
  </w:style>
  <w:style w:type="table" w:styleId="LightShading">
    <w:name w:val="Light Shading"/>
    <w:basedOn w:val="TableNormal"/>
    <w:uiPriority w:val="60"/>
    <w:rsid w:val="00C00CB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ableGrid">
    <w:name w:val="Table Grid"/>
    <w:basedOn w:val="TableNormal"/>
    <w:uiPriority w:val="59"/>
    <w:rsid w:val="00F75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F75C4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4">
    <w:name w:val="Light Shading Accent 4"/>
    <w:basedOn w:val="TableNormal"/>
    <w:uiPriority w:val="60"/>
    <w:rsid w:val="001977B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BalloonText">
    <w:name w:val="Balloon Text"/>
    <w:basedOn w:val="Normal"/>
    <w:link w:val="BalloonTextChar"/>
    <w:uiPriority w:val="99"/>
    <w:semiHidden/>
    <w:unhideWhenUsed/>
    <w:rsid w:val="00DB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5B"/>
    <w:rPr>
      <w:rFonts w:ascii="Tahoma" w:hAnsi="Tahoma" w:cs="Tahoma"/>
      <w:sz w:val="16"/>
      <w:szCs w:val="16"/>
    </w:rPr>
  </w:style>
  <w:style w:type="character" w:styleId="Hyperlink">
    <w:name w:val="Hyperlink"/>
    <w:basedOn w:val="DefaultParagraphFont"/>
    <w:uiPriority w:val="99"/>
    <w:unhideWhenUsed/>
    <w:rsid w:val="006C044E"/>
    <w:rPr>
      <w:color w:val="0000FF" w:themeColor="hyperlink"/>
      <w:u w:val="single"/>
    </w:rPr>
  </w:style>
  <w:style w:type="character" w:styleId="CommentReference">
    <w:name w:val="annotation reference"/>
    <w:basedOn w:val="DefaultParagraphFont"/>
    <w:uiPriority w:val="99"/>
    <w:semiHidden/>
    <w:unhideWhenUsed/>
    <w:rsid w:val="00C57C94"/>
    <w:rPr>
      <w:sz w:val="16"/>
      <w:szCs w:val="16"/>
    </w:rPr>
  </w:style>
  <w:style w:type="paragraph" w:styleId="CommentText">
    <w:name w:val="annotation text"/>
    <w:basedOn w:val="Normal"/>
    <w:link w:val="CommentTextChar"/>
    <w:uiPriority w:val="99"/>
    <w:semiHidden/>
    <w:unhideWhenUsed/>
    <w:rsid w:val="00C57C94"/>
    <w:pPr>
      <w:spacing w:line="240" w:lineRule="auto"/>
    </w:pPr>
    <w:rPr>
      <w:sz w:val="20"/>
      <w:szCs w:val="20"/>
    </w:rPr>
  </w:style>
  <w:style w:type="character" w:customStyle="1" w:styleId="CommentTextChar">
    <w:name w:val="Comment Text Char"/>
    <w:basedOn w:val="DefaultParagraphFont"/>
    <w:link w:val="CommentText"/>
    <w:uiPriority w:val="99"/>
    <w:semiHidden/>
    <w:rsid w:val="00C57C94"/>
    <w:rPr>
      <w:sz w:val="20"/>
      <w:szCs w:val="20"/>
    </w:rPr>
  </w:style>
  <w:style w:type="paragraph" w:styleId="CommentSubject">
    <w:name w:val="annotation subject"/>
    <w:basedOn w:val="CommentText"/>
    <w:next w:val="CommentText"/>
    <w:link w:val="CommentSubjectChar"/>
    <w:uiPriority w:val="99"/>
    <w:semiHidden/>
    <w:unhideWhenUsed/>
    <w:rsid w:val="00C57C94"/>
    <w:rPr>
      <w:b/>
      <w:bCs/>
    </w:rPr>
  </w:style>
  <w:style w:type="character" w:customStyle="1" w:styleId="CommentSubjectChar">
    <w:name w:val="Comment Subject Char"/>
    <w:basedOn w:val="CommentTextChar"/>
    <w:link w:val="CommentSubject"/>
    <w:uiPriority w:val="99"/>
    <w:semiHidden/>
    <w:rsid w:val="00C57C94"/>
    <w:rPr>
      <w:b/>
      <w:bCs/>
      <w:sz w:val="20"/>
      <w:szCs w:val="20"/>
    </w:rPr>
  </w:style>
  <w:style w:type="character" w:styleId="FollowedHyperlink">
    <w:name w:val="FollowedHyperlink"/>
    <w:basedOn w:val="DefaultParagraphFont"/>
    <w:uiPriority w:val="99"/>
    <w:semiHidden/>
    <w:unhideWhenUsed/>
    <w:rsid w:val="0034591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ppertech.com/instruc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oppertech.com/choosing-investments-based-on-retirement-goals" TargetMode="External"/><Relationship Id="rId5" Type="http://schemas.openxmlformats.org/officeDocument/2006/relationships/hyperlink" Target="https://poppertech.com/instruc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C685324D.dotm</Template>
  <TotalTime>455</TotalTime>
  <Pages>3</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Popper</dc:creator>
  <cp:lastModifiedBy>Bill Wynne</cp:lastModifiedBy>
  <cp:revision>44</cp:revision>
  <dcterms:created xsi:type="dcterms:W3CDTF">2019-01-13T16:11:00Z</dcterms:created>
  <dcterms:modified xsi:type="dcterms:W3CDTF">2019-01-25T19:57:00Z</dcterms:modified>
</cp:coreProperties>
</file>