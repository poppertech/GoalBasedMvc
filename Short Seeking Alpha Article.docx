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EFD88B4" w14:textId="506DA9AB" w:rsidR="008B1183" w:rsidRDefault="000748D4" w:rsidP="007C3FBC">
      <w:pPr>
        <w:pStyle w:val="Heading1"/>
      </w:pPr>
      <w:bookmarkStart w:id="0" w:name="_GoBack"/>
      <w:bookmarkEnd w:id="0"/>
      <w:r>
        <w:t>Choosing Investments B</w:t>
      </w:r>
      <w:r w:rsidR="00960728">
        <w:t>ased on</w:t>
      </w:r>
      <w:r>
        <w:t xml:space="preserve"> Retirement G</w:t>
      </w:r>
      <w:r w:rsidR="00CE3A1B">
        <w:t>oals</w:t>
      </w:r>
    </w:p>
    <w:p w14:paraId="6F72445E" w14:textId="0B52746B" w:rsidR="007C3FBC" w:rsidRDefault="0015304E" w:rsidP="00966BEF">
      <w:pPr>
        <w:pStyle w:val="Subtitle"/>
      </w:pPr>
      <w:r>
        <w:t>E</w:t>
      </w:r>
      <w:r w:rsidR="00966BEF">
        <w:t>stimating the chance of successful goal attainment based on uncertain investment results and cash needs</w:t>
      </w:r>
    </w:p>
    <w:p w14:paraId="42257FF7" w14:textId="6B167357" w:rsidR="00234B16" w:rsidRDefault="00605A1C" w:rsidP="00977F3C">
      <w:pPr>
        <w:pStyle w:val="ListParagraph"/>
        <w:numPr>
          <w:ilvl w:val="0"/>
          <w:numId w:val="1"/>
        </w:numPr>
      </w:pPr>
      <w:r>
        <w:t>Demonstrate the approach using a f</w:t>
      </w:r>
      <w:r w:rsidR="00737EC0">
        <w:t>ictional narrative</w:t>
      </w:r>
    </w:p>
    <w:p w14:paraId="5C571B09" w14:textId="0E182454" w:rsidR="007E7607" w:rsidRDefault="00651763" w:rsidP="006A6795">
      <w:pPr>
        <w:pStyle w:val="ListParagraph"/>
        <w:numPr>
          <w:ilvl w:val="0"/>
          <w:numId w:val="1"/>
        </w:numPr>
      </w:pPr>
      <w:r>
        <w:t>Provide links so you can input</w:t>
      </w:r>
      <w:r w:rsidR="00F60E12">
        <w:t xml:space="preserve"> your own </w:t>
      </w:r>
      <w:r w:rsidR="00DA02BB">
        <w:t>goals and investment assumptions</w:t>
      </w:r>
      <w:r w:rsidR="00FB52E2">
        <w:t xml:space="preserve"> </w:t>
      </w:r>
      <w:r w:rsidR="00FB52E2" w:rsidRPr="009D2045">
        <w:t xml:space="preserve">into the </w:t>
      </w:r>
      <w:hyperlink r:id="rId5" w:history="1">
        <w:r w:rsidR="00FB52E2" w:rsidRPr="009D2045">
          <w:rPr>
            <w:rStyle w:val="Hyperlink"/>
          </w:rPr>
          <w:t>calculator</w:t>
        </w:r>
      </w:hyperlink>
      <w:r w:rsidR="00FD1910" w:rsidRPr="009D2045">
        <w:t xml:space="preserve"> by</w:t>
      </w:r>
      <w:r w:rsidR="00FD1910">
        <w:t xml:space="preserve"> </w:t>
      </w:r>
      <w:r w:rsidR="00FD1910" w:rsidRPr="00345916">
        <w:t xml:space="preserve">following </w:t>
      </w:r>
      <w:hyperlink r:id="rId6" w:history="1">
        <w:r w:rsidR="00FD1910" w:rsidRPr="00345916">
          <w:rPr>
            <w:rStyle w:val="Hyperlink"/>
          </w:rPr>
          <w:t>these instructions</w:t>
        </w:r>
      </w:hyperlink>
    </w:p>
    <w:p w14:paraId="69ADB47D" w14:textId="23DBE53E" w:rsidR="00C00CBA" w:rsidRDefault="00B66493" w:rsidP="00C00CBA">
      <w:r>
        <w:rPr>
          <w:b/>
        </w:rPr>
        <w:t>The Client</w:t>
      </w:r>
      <w:r w:rsidR="00EC0677">
        <w:rPr>
          <w:b/>
        </w:rPr>
        <w:t xml:space="preserve">: </w:t>
      </w:r>
      <w:r w:rsidR="00C00CBA">
        <w:t>Mabel is a single 65-year old retired school teacher who is considering how to invest $400,000. Her pension and social security cover her basic needs, such as housing and groceries. Therefore, her goal for the discretionary portfolio is to enjoy ret</w:t>
      </w:r>
      <w:r w:rsidR="00A62160">
        <w:t>irement. She intends to spend $4</w:t>
      </w:r>
      <w:r w:rsidR="00C00CBA">
        <w:t xml:space="preserve">0,000 </w:t>
      </w:r>
      <w:r>
        <w:t>in inflation-</w:t>
      </w:r>
      <w:r w:rsidR="0064628E">
        <w:t>adjusted dollars each year</w:t>
      </w:r>
      <w:r w:rsidR="00664A1C">
        <w:t xml:space="preserve"> for</w:t>
      </w:r>
      <w:r w:rsidR="00FA305A">
        <w:t xml:space="preserve"> at least</w:t>
      </w:r>
      <w:r w:rsidR="00664A1C">
        <w:t xml:space="preserve"> the next 10 years</w:t>
      </w:r>
      <w:r w:rsidR="00C00CBA">
        <w:t xml:space="preserve"> on travel, restaurants, remodeling her home, and leasing a luxury car. </w:t>
      </w:r>
    </w:p>
    <w:p w14:paraId="47F209E2" w14:textId="223051F2" w:rsidR="00C00CBA" w:rsidRDefault="00C00CBA" w:rsidP="00C00CBA">
      <w:r>
        <w:t xml:space="preserve">Mabel meets with her financial planner, Carla, to determine how to invest the $400,000. Mabel informs Carla that she is only comfortable investing in stocks </w:t>
      </w:r>
      <w:r w:rsidR="0064628E">
        <w:t>and annuities</w:t>
      </w:r>
      <w:r w:rsidR="000168F9">
        <w:t xml:space="preserve"> because</w:t>
      </w:r>
      <w:r>
        <w:t xml:space="preserve"> she does not understand other investments</w:t>
      </w:r>
      <w:r w:rsidR="00BB04F3">
        <w:t>.</w:t>
      </w:r>
    </w:p>
    <w:p w14:paraId="4FA553DA" w14:textId="7A2EAE4E" w:rsidR="00C00CBA" w:rsidRDefault="00171806" w:rsidP="00D251AD">
      <w:r>
        <w:rPr>
          <w:noProof/>
        </w:rPr>
        <w:drawing>
          <wp:anchor distT="0" distB="0" distL="114300" distR="114300" simplePos="0" relativeHeight="251656192" behindDoc="0" locked="0" layoutInCell="1" allowOverlap="1" wp14:anchorId="66554C8A" wp14:editId="144AF07A">
            <wp:simplePos x="0" y="0"/>
            <wp:positionH relativeFrom="column">
              <wp:posOffset>-76200</wp:posOffset>
            </wp:positionH>
            <wp:positionV relativeFrom="paragraph">
              <wp:posOffset>1352550</wp:posOffset>
            </wp:positionV>
            <wp:extent cx="3200400" cy="2012315"/>
            <wp:effectExtent l="0" t="0" r="0" b="698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40CashFlowAnnuity200.png"/>
                    <pic:cNvPicPr/>
                  </pic:nvPicPr>
                  <pic:blipFill>
                    <a:blip r:embed="rId7">
                      <a:extLst>
                        <a:ext uri="{28A0092B-C50C-407E-A947-70E740481C1C}">
                          <a14:useLocalDpi xmlns:a14="http://schemas.microsoft.com/office/drawing/2010/main" val="0"/>
                        </a:ext>
                      </a:extLst>
                    </a:blip>
                    <a:stretch>
                      <a:fillRect/>
                    </a:stretch>
                  </pic:blipFill>
                  <pic:spPr>
                    <a:xfrm>
                      <a:off x="0" y="0"/>
                      <a:ext cx="3200400" cy="2012315"/>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5408" behindDoc="0" locked="0" layoutInCell="1" allowOverlap="1" wp14:anchorId="35C19A8C" wp14:editId="6BE1D3A7">
            <wp:simplePos x="0" y="0"/>
            <wp:positionH relativeFrom="column">
              <wp:posOffset>3219450</wp:posOffset>
            </wp:positionH>
            <wp:positionV relativeFrom="paragraph">
              <wp:posOffset>1320800</wp:posOffset>
            </wp:positionV>
            <wp:extent cx="3200400" cy="2012315"/>
            <wp:effectExtent l="0" t="0" r="0" b="698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40CashFlowAnnuity0.png"/>
                    <pic:cNvPicPr/>
                  </pic:nvPicPr>
                  <pic:blipFill>
                    <a:blip r:embed="rId8">
                      <a:extLst>
                        <a:ext uri="{28A0092B-C50C-407E-A947-70E740481C1C}">
                          <a14:useLocalDpi xmlns:a14="http://schemas.microsoft.com/office/drawing/2010/main" val="0"/>
                        </a:ext>
                      </a:extLst>
                    </a:blip>
                    <a:stretch>
                      <a:fillRect/>
                    </a:stretch>
                  </pic:blipFill>
                  <pic:spPr>
                    <a:xfrm>
                      <a:off x="0" y="0"/>
                      <a:ext cx="3200400" cy="2012315"/>
                    </a:xfrm>
                    <a:prstGeom prst="rect">
                      <a:avLst/>
                    </a:prstGeom>
                  </pic:spPr>
                </pic:pic>
              </a:graphicData>
            </a:graphic>
            <wp14:sizeRelH relativeFrom="page">
              <wp14:pctWidth>0</wp14:pctWidth>
            </wp14:sizeRelH>
            <wp14:sizeRelV relativeFrom="page">
              <wp14:pctHeight>0</wp14:pctHeight>
            </wp14:sizeRelV>
          </wp:anchor>
        </w:drawing>
      </w:r>
      <w:r w:rsidR="00EA1506">
        <w:rPr>
          <w:b/>
        </w:rPr>
        <w:t xml:space="preserve">The Financial Planner: </w:t>
      </w:r>
      <w:r w:rsidR="001C30E6">
        <w:t>Carla</w:t>
      </w:r>
      <w:r w:rsidR="00C00CBA">
        <w:t xml:space="preserve"> simulates the performance </w:t>
      </w:r>
      <w:r w:rsidR="00F8684F">
        <w:t xml:space="preserve">of $200,000 invested in each </w:t>
      </w:r>
      <w:r w:rsidR="00C00CBA">
        <w:t xml:space="preserve">stock </w:t>
      </w:r>
      <w:r w:rsidR="00F8684F">
        <w:t>and annuities</w:t>
      </w:r>
      <w:r w:rsidR="00164398">
        <w:t xml:space="preserve"> using the Probicast software</w:t>
      </w:r>
      <w:r w:rsidR="00A62160">
        <w:t>. Each</w:t>
      </w:r>
      <w:r w:rsidR="00F8684F">
        <w:t xml:space="preserve"> simulated</w:t>
      </w:r>
      <w:r w:rsidR="00A62160">
        <w:t xml:space="preserve"> year, a $4</w:t>
      </w:r>
      <w:r w:rsidR="00C00CBA">
        <w:t>0,000 withdrawal is subtracted from</w:t>
      </w:r>
      <w:r w:rsidR="00BB04F3">
        <w:t xml:space="preserve"> the</w:t>
      </w:r>
      <w:r w:rsidR="00C00CBA">
        <w:t xml:space="preserve"> invested amount. If the portfolio value is insufficient to </w:t>
      </w:r>
      <w:r w:rsidR="00F8684F">
        <w:t>cover the withdrawal</w:t>
      </w:r>
      <w:r w:rsidR="00C00CBA">
        <w:t>, then the</w:t>
      </w:r>
      <w:r w:rsidR="00D251AD">
        <w:t xml:space="preserve"> life-time</w:t>
      </w:r>
      <w:r w:rsidR="00C00CBA">
        <w:t xml:space="preserve"> simulation is a failure</w:t>
      </w:r>
      <w:r w:rsidR="00D251AD">
        <w:t>. Otherwise, it</w:t>
      </w:r>
      <w:r w:rsidR="00BB04F3">
        <w:t xml:space="preserve"> is counted as a success.</w:t>
      </w:r>
      <w:r w:rsidR="00D251AD">
        <w:t xml:space="preserve"> Carla generates 1000 life-time simulations and only 19% </w:t>
      </w:r>
      <w:r w:rsidR="00C00CBA">
        <w:t>successfully cover the required cash flows. Mabel wonder</w:t>
      </w:r>
      <w:r w:rsidR="000C3884">
        <w:t>s if a different allocation would yield a better result</w:t>
      </w:r>
      <w:r w:rsidR="00C00CBA">
        <w:t xml:space="preserve">. </w:t>
      </w:r>
      <w:r w:rsidR="008749E6">
        <w:t>Carla</w:t>
      </w:r>
      <w:r w:rsidR="00A4765C">
        <w:t xml:space="preserve"> repeats the calculations</w:t>
      </w:r>
      <w:r w:rsidR="001C30E6">
        <w:t xml:space="preserve"> </w:t>
      </w:r>
      <w:r w:rsidR="000C3884">
        <w:t>for various portfolios</w:t>
      </w:r>
      <w:r w:rsidR="00202A73">
        <w:t xml:space="preserve"> as indicated in </w:t>
      </w:r>
      <w:r w:rsidR="00DB725B">
        <w:t>Graph 1.</w:t>
      </w:r>
    </w:p>
    <w:p w14:paraId="687BEA11" w14:textId="7A82777B" w:rsidR="00AA4E87" w:rsidRDefault="00AA4E87" w:rsidP="00DB725B">
      <w:pPr>
        <w:rPr>
          <w:noProof/>
        </w:rPr>
      </w:pPr>
    </w:p>
    <w:p w14:paraId="3FA44FDD" w14:textId="1E8B5AD7" w:rsidR="00DB725B" w:rsidRPr="00DB725B" w:rsidRDefault="00DB725B" w:rsidP="00DB725B">
      <w:pPr>
        <w:rPr>
          <w:b/>
          <w:i/>
        </w:rPr>
      </w:pPr>
      <w:r w:rsidRPr="00AA4E87">
        <w:rPr>
          <w:b/>
          <w:i/>
        </w:rPr>
        <w:t xml:space="preserve">Graph 1: Probability of Goal Attainment </w:t>
      </w:r>
      <w:r w:rsidR="00AA4E87" w:rsidRPr="00AA4E87">
        <w:rPr>
          <w:b/>
          <w:i/>
        </w:rPr>
        <w:t xml:space="preserve">for $200,000 and $400,000 invested in Stocks </w:t>
      </w:r>
      <w:r w:rsidR="00F747BA" w:rsidRPr="00AA4E87">
        <w:rPr>
          <w:b/>
          <w:i/>
        </w:rPr>
        <w:t>based on</w:t>
      </w:r>
      <w:r w:rsidR="003434D3" w:rsidRPr="00AA4E87">
        <w:rPr>
          <w:b/>
          <w:i/>
        </w:rPr>
        <w:t xml:space="preserve"> a budget</w:t>
      </w:r>
      <w:r w:rsidR="001E7A2C" w:rsidRPr="00AA4E87">
        <w:rPr>
          <w:b/>
          <w:i/>
        </w:rPr>
        <w:t xml:space="preserve"> of $400,000,</w:t>
      </w:r>
      <w:r w:rsidR="003434D3" w:rsidRPr="00AA4E87">
        <w:rPr>
          <w:b/>
          <w:i/>
        </w:rPr>
        <w:t xml:space="preserve"> initial cash o</w:t>
      </w:r>
      <w:r w:rsidR="00F747BA" w:rsidRPr="00AA4E87">
        <w:rPr>
          <w:b/>
          <w:i/>
        </w:rPr>
        <w:t>utflow of $40,000</w:t>
      </w:r>
      <w:r w:rsidR="001E7A2C" w:rsidRPr="00AA4E87">
        <w:rPr>
          <w:b/>
          <w:i/>
        </w:rPr>
        <w:t>,</w:t>
      </w:r>
      <w:r w:rsidR="003434D3" w:rsidRPr="00AA4E87">
        <w:rPr>
          <w:b/>
          <w:i/>
        </w:rPr>
        <w:t xml:space="preserve"> and 2% i</w:t>
      </w:r>
      <w:r w:rsidR="00F747BA" w:rsidRPr="00AA4E87">
        <w:rPr>
          <w:b/>
          <w:i/>
        </w:rPr>
        <w:t>nflation</w:t>
      </w:r>
      <w:r w:rsidR="003E2609" w:rsidRPr="00AA4E87">
        <w:rPr>
          <w:b/>
          <w:i/>
        </w:rPr>
        <w:t>.</w:t>
      </w:r>
      <w:r w:rsidR="00AA4E87" w:rsidRPr="00AA4E87">
        <w:rPr>
          <w:b/>
          <w:i/>
        </w:rPr>
        <w:t xml:space="preserve"> Annuity assumed to pay 6% of principal</w:t>
      </w:r>
      <w:r w:rsidR="00092F3B">
        <w:rPr>
          <w:b/>
          <w:i/>
        </w:rPr>
        <w:t>. Note: Investing in annuity alone would never meet required outflows and is not shown.</w:t>
      </w:r>
    </w:p>
    <w:p w14:paraId="1D98BA7D" w14:textId="56C43ED9" w:rsidR="00C00CBA" w:rsidRDefault="00171806" w:rsidP="00C00CBA">
      <w:r>
        <w:rPr>
          <w:noProof/>
        </w:rPr>
        <w:lastRenderedPageBreak/>
        <w:drawing>
          <wp:anchor distT="0" distB="0" distL="114300" distR="114300" simplePos="0" relativeHeight="251668480" behindDoc="0" locked="0" layoutInCell="1" allowOverlap="1" wp14:anchorId="528CEDB2" wp14:editId="213530DF">
            <wp:simplePos x="0" y="0"/>
            <wp:positionH relativeFrom="column">
              <wp:posOffset>3228975</wp:posOffset>
            </wp:positionH>
            <wp:positionV relativeFrom="paragraph">
              <wp:posOffset>962660</wp:posOffset>
            </wp:positionV>
            <wp:extent cx="3200400" cy="1995170"/>
            <wp:effectExtent l="0" t="0" r="0" b="508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20CashFlowAnnuity0.png"/>
                    <pic:cNvPicPr/>
                  </pic:nvPicPr>
                  <pic:blipFill>
                    <a:blip r:embed="rId9">
                      <a:extLst>
                        <a:ext uri="{28A0092B-C50C-407E-A947-70E740481C1C}">
                          <a14:useLocalDpi xmlns:a14="http://schemas.microsoft.com/office/drawing/2010/main" val="0"/>
                        </a:ext>
                      </a:extLst>
                    </a:blip>
                    <a:stretch>
                      <a:fillRect/>
                    </a:stretch>
                  </pic:blipFill>
                  <pic:spPr>
                    <a:xfrm>
                      <a:off x="0" y="0"/>
                      <a:ext cx="3200400" cy="1995170"/>
                    </a:xfrm>
                    <a:prstGeom prst="rect">
                      <a:avLst/>
                    </a:prstGeom>
                  </pic:spPr>
                </pic:pic>
              </a:graphicData>
            </a:graphic>
            <wp14:sizeRelH relativeFrom="page">
              <wp14:pctWidth>0</wp14:pctWidth>
            </wp14:sizeRelH>
            <wp14:sizeRelV relativeFrom="page">
              <wp14:pctHeight>0</wp14:pctHeight>
            </wp14:sizeRelV>
          </wp:anchor>
        </w:drawing>
      </w:r>
      <w:r w:rsidR="003C19CD">
        <w:t>I</w:t>
      </w:r>
      <w:r w:rsidR="00AB2E8F" w:rsidRPr="00F747BA">
        <w:t>nvesting in 100%</w:t>
      </w:r>
      <w:r w:rsidR="00C00CBA" w:rsidRPr="00F747BA">
        <w:t xml:space="preserve"> stocks seems to be the best choice since it results in the highest probability of success</w:t>
      </w:r>
      <w:r w:rsidR="00AB2E8F" w:rsidRPr="00F747BA">
        <w:t xml:space="preserve"> for 10 years</w:t>
      </w:r>
      <w:r w:rsidR="00C00CBA" w:rsidRPr="00F747BA">
        <w:t xml:space="preserve">. </w:t>
      </w:r>
      <w:r w:rsidR="00DC5D76">
        <w:t>However, she only would have a 2.6</w:t>
      </w:r>
      <w:r w:rsidR="00DC5D76" w:rsidRPr="00F747BA">
        <w:t xml:space="preserve"> </w:t>
      </w:r>
      <w:r w:rsidR="00C00CBA" w:rsidRPr="00F747BA">
        <w:t>% chance of success</w:t>
      </w:r>
      <w:r w:rsidR="00AB2E8F" w:rsidRPr="00F747BA">
        <w:t xml:space="preserve"> of meeting the cash flows over 30 years</w:t>
      </w:r>
      <w:r w:rsidR="006A0970">
        <w:t>. This</w:t>
      </w:r>
      <w:r w:rsidR="00C00CBA" w:rsidRPr="00F747BA">
        <w:t xml:space="preserve"> seems low to Mabel. She wonders: what would happen if they adjusted the cash flows to be $</w:t>
      </w:r>
      <w:r w:rsidR="00F747BA" w:rsidRPr="00F747BA">
        <w:t>2</w:t>
      </w:r>
      <w:r w:rsidR="006B2006">
        <w:t>0,000 instead?</w:t>
      </w:r>
      <w:r w:rsidR="0069241B" w:rsidRPr="00F747BA">
        <w:t xml:space="preserve"> </w:t>
      </w:r>
      <w:r w:rsidR="006B2006" w:rsidRPr="00F747BA">
        <w:t>Graph 2 summarizes</w:t>
      </w:r>
      <w:r w:rsidR="0069241B" w:rsidRPr="00F747BA">
        <w:t xml:space="preserve"> these results.</w:t>
      </w:r>
      <w:r w:rsidR="00C00CBA">
        <w:t xml:space="preserve"> </w:t>
      </w:r>
    </w:p>
    <w:p w14:paraId="073701CA" w14:textId="65039DA9" w:rsidR="00F747BA" w:rsidRDefault="00171806" w:rsidP="00C00CBA">
      <w:r>
        <w:rPr>
          <w:noProof/>
        </w:rPr>
        <w:drawing>
          <wp:anchor distT="0" distB="0" distL="114300" distR="114300" simplePos="0" relativeHeight="251666432" behindDoc="0" locked="0" layoutInCell="1" allowOverlap="1" wp14:anchorId="44A56221" wp14:editId="227506B3">
            <wp:simplePos x="0" y="0"/>
            <wp:positionH relativeFrom="column">
              <wp:posOffset>0</wp:posOffset>
            </wp:positionH>
            <wp:positionV relativeFrom="paragraph">
              <wp:posOffset>59690</wp:posOffset>
            </wp:positionV>
            <wp:extent cx="3200400" cy="1999615"/>
            <wp:effectExtent l="0" t="0" r="0" b="63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20CashFlowAnnuity200.png"/>
                    <pic:cNvPicPr/>
                  </pic:nvPicPr>
                  <pic:blipFill>
                    <a:blip r:embed="rId10">
                      <a:extLst>
                        <a:ext uri="{28A0092B-C50C-407E-A947-70E740481C1C}">
                          <a14:useLocalDpi xmlns:a14="http://schemas.microsoft.com/office/drawing/2010/main" val="0"/>
                        </a:ext>
                      </a:extLst>
                    </a:blip>
                    <a:stretch>
                      <a:fillRect/>
                    </a:stretch>
                  </pic:blipFill>
                  <pic:spPr>
                    <a:xfrm>
                      <a:off x="0" y="0"/>
                      <a:ext cx="3200400" cy="1999615"/>
                    </a:xfrm>
                    <a:prstGeom prst="rect">
                      <a:avLst/>
                    </a:prstGeom>
                  </pic:spPr>
                </pic:pic>
              </a:graphicData>
            </a:graphic>
            <wp14:sizeRelH relativeFrom="page">
              <wp14:pctWidth>0</wp14:pctWidth>
            </wp14:sizeRelH>
            <wp14:sizeRelV relativeFrom="page">
              <wp14:pctHeight>0</wp14:pctHeight>
            </wp14:sizeRelV>
          </wp:anchor>
        </w:drawing>
      </w:r>
    </w:p>
    <w:p w14:paraId="067D28E9" w14:textId="7636D5C6" w:rsidR="00096039" w:rsidRPr="00DB725B" w:rsidRDefault="00096039" w:rsidP="00096039">
      <w:pPr>
        <w:rPr>
          <w:b/>
          <w:i/>
        </w:rPr>
      </w:pPr>
      <w:r>
        <w:rPr>
          <w:b/>
          <w:i/>
        </w:rPr>
        <w:t>Graph 2</w:t>
      </w:r>
      <w:r w:rsidRPr="00AA4E87">
        <w:rPr>
          <w:b/>
          <w:i/>
        </w:rPr>
        <w:t>: Probability of Goal Attainment for $200,000 and $400,000 invested in Stocks based on a budget of $400,000, initial cash o</w:t>
      </w:r>
      <w:r>
        <w:rPr>
          <w:b/>
          <w:i/>
        </w:rPr>
        <w:t>utflow of $2</w:t>
      </w:r>
      <w:r w:rsidRPr="00AA4E87">
        <w:rPr>
          <w:b/>
          <w:i/>
        </w:rPr>
        <w:t>0,000, and 2% inflation. Annuity assumed to pay 6% of principal</w:t>
      </w:r>
      <w:r>
        <w:rPr>
          <w:b/>
          <w:i/>
        </w:rPr>
        <w:t xml:space="preserve">. Note: Investing in annuity alone would </w:t>
      </w:r>
      <w:r>
        <w:rPr>
          <w:b/>
          <w:i/>
        </w:rPr>
        <w:t xml:space="preserve">give a 100% probability of meeting cash flow until year 19 when it falls to zero. </w:t>
      </w:r>
    </w:p>
    <w:p w14:paraId="5F55CCCA" w14:textId="1DEADFD5" w:rsidR="00F747BA" w:rsidRDefault="006A0970" w:rsidP="00C00CBA">
      <w:r>
        <w:t>This scenario presents</w:t>
      </w:r>
      <w:r w:rsidR="00D613B2">
        <w:t xml:space="preserve"> a dilemma. Additional amounts invested in the annuity increase the probability of meeting cash flows after ten years but come at the cost of increasing the chance of not meeting cash flows at year 30</w:t>
      </w:r>
      <w:r w:rsidR="00D613B2" w:rsidRPr="00F747BA">
        <w:t xml:space="preserve">. </w:t>
      </w:r>
      <w:r w:rsidR="00D613B2">
        <w:t>If Mabel is more concerned about meeting cash flows</w:t>
      </w:r>
      <w:r w:rsidR="00CE2361">
        <w:t xml:space="preserve"> over the next 10 years, </w:t>
      </w:r>
      <w:r w:rsidR="00825B15">
        <w:t xml:space="preserve">she </w:t>
      </w:r>
      <w:r w:rsidR="00D613B2">
        <w:t>might consider alloc</w:t>
      </w:r>
      <w:r w:rsidR="007C2AD4">
        <w:t>ating 50% or 75% of her funds to</w:t>
      </w:r>
      <w:r w:rsidR="00D613B2">
        <w:t xml:space="preserve"> the annuity. </w:t>
      </w:r>
    </w:p>
    <w:p w14:paraId="799E5A77" w14:textId="3C9CAEF2" w:rsidR="00F75C4F" w:rsidRDefault="00074C3E">
      <w:r>
        <w:rPr>
          <w:b/>
        </w:rPr>
        <w:t>The Investment Analyst</w:t>
      </w:r>
      <w:r w:rsidR="00026E7B">
        <w:rPr>
          <w:b/>
        </w:rPr>
        <w:t xml:space="preserve">: </w:t>
      </w:r>
      <w:r w:rsidR="005A410B">
        <w:t>To create the above analysis, Carla relied on forecasts from Chris</w:t>
      </w:r>
      <w:r w:rsidR="006B2006">
        <w:t>, an investment analyst</w:t>
      </w:r>
      <w:r w:rsidR="005A410B">
        <w:t>. In particular, she needed</w:t>
      </w:r>
      <w:r w:rsidR="006B2027">
        <w:t xml:space="preserve"> a long-term forecast fo</w:t>
      </w:r>
      <w:r w:rsidR="005A410B">
        <w:t>r stocks. Chris started with</w:t>
      </w:r>
      <w:r w:rsidR="006B2027">
        <w:t xml:space="preserve"> historical data</w:t>
      </w:r>
      <w:r w:rsidR="00F25E52">
        <w:t xml:space="preserve"> for the S&amp;P 500</w:t>
      </w:r>
      <w:r w:rsidR="007B1AFA">
        <w:t xml:space="preserve"> as a baseline</w:t>
      </w:r>
      <w:r w:rsidR="005A410B">
        <w:t xml:space="preserve"> </w:t>
      </w:r>
      <w:r w:rsidR="007B1AFA">
        <w:t>and then</w:t>
      </w:r>
      <w:r w:rsidR="005A410B">
        <w:t xml:space="preserve"> altered the estimates based on his</w:t>
      </w:r>
      <w:r w:rsidR="006B2027">
        <w:t xml:space="preserve"> judgment to create a real</w:t>
      </w:r>
      <w:r w:rsidR="00B12E67">
        <w:t>istic prediction. First, he collected</w:t>
      </w:r>
      <w:r w:rsidR="006B2027">
        <w:t xml:space="preserve"> d</w:t>
      </w:r>
      <w:r w:rsidR="00F75C4F">
        <w:t>aily stock market gains and loss</w:t>
      </w:r>
      <w:r w:rsidR="00B12E67">
        <w:t>es from 12/1/2007 to 12/1/2017</w:t>
      </w:r>
      <w:r w:rsidR="00F75C4F">
        <w:t xml:space="preserve">. </w:t>
      </w:r>
      <w:r w:rsidR="00C57C94">
        <w:t>He</w:t>
      </w:r>
      <w:r w:rsidR="007B1AFA">
        <w:t xml:space="preserve"> resampled</w:t>
      </w:r>
      <w:r w:rsidR="00D47F96">
        <w:t xml:space="preserve"> these with</w:t>
      </w:r>
      <w:r w:rsidR="00F75C4F">
        <w:t xml:space="preserve"> replacement 1000 times for 252 simulated trading days</w:t>
      </w:r>
      <w:r w:rsidR="007B1AFA">
        <w:t xml:space="preserve"> to approximate annual performance</w:t>
      </w:r>
      <w:r w:rsidR="00F75C4F">
        <w:t xml:space="preserve">. </w:t>
      </w:r>
      <w:r w:rsidR="006B2027">
        <w:t>Table 1</w:t>
      </w:r>
      <w:r w:rsidR="00F75C4F">
        <w:t xml:space="preserve"> </w:t>
      </w:r>
      <w:r w:rsidR="00F91FEC">
        <w:t>summarizes the</w:t>
      </w:r>
      <w:r w:rsidR="006B2269">
        <w:t xml:space="preserve"> results</w:t>
      </w:r>
      <w:r w:rsidR="00F75C4F">
        <w:t>:</w:t>
      </w:r>
    </w:p>
    <w:tbl>
      <w:tblPr>
        <w:tblStyle w:val="LightShading"/>
        <w:tblW w:w="0" w:type="auto"/>
        <w:tblLook w:val="04A0" w:firstRow="1" w:lastRow="0" w:firstColumn="1" w:lastColumn="0" w:noHBand="0" w:noVBand="1"/>
      </w:tblPr>
      <w:tblGrid>
        <w:gridCol w:w="1915"/>
        <w:gridCol w:w="1915"/>
        <w:gridCol w:w="1915"/>
        <w:gridCol w:w="1915"/>
        <w:gridCol w:w="1916"/>
      </w:tblGrid>
      <w:tr w:rsidR="00F75C4F" w14:paraId="506FF897" w14:textId="77777777" w:rsidTr="001977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Pr>
          <w:p w14:paraId="4B017573" w14:textId="77777777" w:rsidR="00F75C4F" w:rsidRDefault="00F75C4F">
            <w:r>
              <w:t>Minimum</w:t>
            </w:r>
          </w:p>
        </w:tc>
        <w:tc>
          <w:tcPr>
            <w:tcW w:w="1915" w:type="dxa"/>
          </w:tcPr>
          <w:p w14:paraId="12039E1D" w14:textId="77777777" w:rsidR="00F75C4F" w:rsidRDefault="009F3767">
            <w:pPr>
              <w:cnfStyle w:val="100000000000" w:firstRow="1" w:lastRow="0" w:firstColumn="0" w:lastColumn="0" w:oddVBand="0" w:evenVBand="0" w:oddHBand="0" w:evenHBand="0" w:firstRowFirstColumn="0" w:firstRowLastColumn="0" w:lastRowFirstColumn="0" w:lastRowLastColumn="0"/>
            </w:pPr>
            <w:r>
              <w:t>10</w:t>
            </w:r>
            <w:r w:rsidRPr="009F3767">
              <w:rPr>
                <w:vertAlign w:val="superscript"/>
              </w:rPr>
              <w:t>th</w:t>
            </w:r>
            <w:r>
              <w:t xml:space="preserve"> Percentile</w:t>
            </w:r>
          </w:p>
        </w:tc>
        <w:tc>
          <w:tcPr>
            <w:tcW w:w="1915" w:type="dxa"/>
          </w:tcPr>
          <w:p w14:paraId="2FD57024" w14:textId="77777777" w:rsidR="00F75C4F" w:rsidRDefault="009F3767">
            <w:pPr>
              <w:cnfStyle w:val="100000000000" w:firstRow="1" w:lastRow="0" w:firstColumn="0" w:lastColumn="0" w:oddVBand="0" w:evenVBand="0" w:oddHBand="0" w:evenHBand="0" w:firstRowFirstColumn="0" w:firstRowLastColumn="0" w:lastRowFirstColumn="0" w:lastRowLastColumn="0"/>
            </w:pPr>
            <w:r>
              <w:t>Median</w:t>
            </w:r>
          </w:p>
        </w:tc>
        <w:tc>
          <w:tcPr>
            <w:tcW w:w="1915" w:type="dxa"/>
          </w:tcPr>
          <w:p w14:paraId="2A3BD1FF" w14:textId="77777777" w:rsidR="00F75C4F" w:rsidRDefault="009F3767">
            <w:pPr>
              <w:cnfStyle w:val="100000000000" w:firstRow="1" w:lastRow="0" w:firstColumn="0" w:lastColumn="0" w:oddVBand="0" w:evenVBand="0" w:oddHBand="0" w:evenHBand="0" w:firstRowFirstColumn="0" w:firstRowLastColumn="0" w:lastRowFirstColumn="0" w:lastRowLastColumn="0"/>
            </w:pPr>
            <w:r>
              <w:t>90</w:t>
            </w:r>
            <w:r w:rsidRPr="009F3767">
              <w:rPr>
                <w:vertAlign w:val="superscript"/>
              </w:rPr>
              <w:t>th</w:t>
            </w:r>
            <w:r>
              <w:t xml:space="preserve"> Percentile</w:t>
            </w:r>
          </w:p>
        </w:tc>
        <w:tc>
          <w:tcPr>
            <w:tcW w:w="1916" w:type="dxa"/>
          </w:tcPr>
          <w:p w14:paraId="53F3F0F6" w14:textId="77777777" w:rsidR="00F75C4F" w:rsidRDefault="009F3767">
            <w:pPr>
              <w:cnfStyle w:val="100000000000" w:firstRow="1" w:lastRow="0" w:firstColumn="0" w:lastColumn="0" w:oddVBand="0" w:evenVBand="0" w:oddHBand="0" w:evenHBand="0" w:firstRowFirstColumn="0" w:firstRowLastColumn="0" w:lastRowFirstColumn="0" w:lastRowLastColumn="0"/>
            </w:pPr>
            <w:r>
              <w:t>Maximum</w:t>
            </w:r>
          </w:p>
        </w:tc>
      </w:tr>
      <w:tr w:rsidR="00F75C4F" w14:paraId="5B3F2075" w14:textId="77777777" w:rsidTr="001977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Pr>
          <w:p w14:paraId="72A08FEB" w14:textId="77777777" w:rsidR="00F75C4F" w:rsidRDefault="009F3767">
            <w:r>
              <w:t>-48.7%</w:t>
            </w:r>
          </w:p>
        </w:tc>
        <w:tc>
          <w:tcPr>
            <w:tcW w:w="1915" w:type="dxa"/>
          </w:tcPr>
          <w:p w14:paraId="14BE2D20" w14:textId="77777777" w:rsidR="00F75C4F" w:rsidRDefault="009F3767">
            <w:pPr>
              <w:cnfStyle w:val="000000100000" w:firstRow="0" w:lastRow="0" w:firstColumn="0" w:lastColumn="0" w:oddVBand="0" w:evenVBand="0" w:oddHBand="1" w:evenHBand="0" w:firstRowFirstColumn="0" w:firstRowLastColumn="0" w:lastRowFirstColumn="0" w:lastRowLastColumn="0"/>
            </w:pPr>
            <w:r>
              <w:t>-16.3%</w:t>
            </w:r>
          </w:p>
        </w:tc>
        <w:tc>
          <w:tcPr>
            <w:tcW w:w="1915" w:type="dxa"/>
          </w:tcPr>
          <w:p w14:paraId="5ED5D6C0" w14:textId="77777777" w:rsidR="00F75C4F" w:rsidRDefault="009F3767">
            <w:pPr>
              <w:cnfStyle w:val="000000100000" w:firstRow="0" w:lastRow="0" w:firstColumn="0" w:lastColumn="0" w:oddVBand="0" w:evenVBand="0" w:oddHBand="1" w:evenHBand="0" w:firstRowFirstColumn="0" w:firstRowLastColumn="0" w:lastRowFirstColumn="0" w:lastRowLastColumn="0"/>
            </w:pPr>
            <w:r>
              <w:t>8.9%</w:t>
            </w:r>
          </w:p>
        </w:tc>
        <w:tc>
          <w:tcPr>
            <w:tcW w:w="1915" w:type="dxa"/>
          </w:tcPr>
          <w:p w14:paraId="4C9C7172" w14:textId="77777777" w:rsidR="00F75C4F" w:rsidRDefault="009F3767">
            <w:pPr>
              <w:cnfStyle w:val="000000100000" w:firstRow="0" w:lastRow="0" w:firstColumn="0" w:lastColumn="0" w:oddVBand="0" w:evenVBand="0" w:oddHBand="1" w:evenHBand="0" w:firstRowFirstColumn="0" w:firstRowLastColumn="0" w:lastRowFirstColumn="0" w:lastRowLastColumn="0"/>
            </w:pPr>
            <w:r>
              <w:t>40.0%</w:t>
            </w:r>
          </w:p>
        </w:tc>
        <w:tc>
          <w:tcPr>
            <w:tcW w:w="1916" w:type="dxa"/>
          </w:tcPr>
          <w:p w14:paraId="28B8F942" w14:textId="77777777" w:rsidR="00F75C4F" w:rsidRDefault="009F3767">
            <w:pPr>
              <w:cnfStyle w:val="000000100000" w:firstRow="0" w:lastRow="0" w:firstColumn="0" w:lastColumn="0" w:oddVBand="0" w:evenVBand="0" w:oddHBand="1" w:evenHBand="0" w:firstRowFirstColumn="0" w:firstRowLastColumn="0" w:lastRowFirstColumn="0" w:lastRowLastColumn="0"/>
            </w:pPr>
            <w:r>
              <w:t>120.3%</w:t>
            </w:r>
          </w:p>
        </w:tc>
      </w:tr>
    </w:tbl>
    <w:p w14:paraId="1FCD0D49" w14:textId="77777777" w:rsidR="00F75C4F" w:rsidRPr="004B2F9D" w:rsidRDefault="004B2F9D" w:rsidP="00E424F4">
      <w:pPr>
        <w:spacing w:before="240"/>
        <w:rPr>
          <w:b/>
          <w:i/>
        </w:rPr>
      </w:pPr>
      <w:r>
        <w:rPr>
          <w:b/>
          <w:i/>
        </w:rPr>
        <w:t>Table 1: Annual summary statistics from resampled gains and losses from 12/1/2007 through 12/1/2017</w:t>
      </w:r>
      <w:r w:rsidR="006B2269">
        <w:rPr>
          <w:b/>
          <w:i/>
        </w:rPr>
        <w:t xml:space="preserve"> (Daily Gains and Losses from Yahoo Finance)</w:t>
      </w:r>
    </w:p>
    <w:p w14:paraId="188368C3" w14:textId="477DA5F1" w:rsidR="00DE125B" w:rsidRDefault="007B1AFA">
      <w:r>
        <w:t>To alter this</w:t>
      </w:r>
      <w:r w:rsidR="00302AA7">
        <w:t xml:space="preserve"> baseline forecast</w:t>
      </w:r>
      <w:r w:rsidR="00A54719">
        <w:t xml:space="preserve"> to fit his beliefs</w:t>
      </w:r>
      <w:r w:rsidR="00302AA7">
        <w:t xml:space="preserve">, he </w:t>
      </w:r>
      <w:r>
        <w:t>performed</w:t>
      </w:r>
      <w:r w:rsidR="00302AA7">
        <w:t xml:space="preserve"> the following steps:</w:t>
      </w:r>
    </w:p>
    <w:p w14:paraId="0456C002" w14:textId="1F86FAFE" w:rsidR="006B2027" w:rsidRPr="00036EFD" w:rsidRDefault="000906ED" w:rsidP="00DE125B">
      <w:pPr>
        <w:pStyle w:val="ListParagraph"/>
        <w:numPr>
          <w:ilvl w:val="0"/>
          <w:numId w:val="2"/>
        </w:numPr>
      </w:pPr>
      <w:r>
        <w:rPr>
          <w:i/>
        </w:rPr>
        <w:t>Assume</w:t>
      </w:r>
      <w:r w:rsidR="007B1AFA">
        <w:rPr>
          <w:i/>
        </w:rPr>
        <w:t>d</w:t>
      </w:r>
      <w:r>
        <w:rPr>
          <w:i/>
        </w:rPr>
        <w:t xml:space="preserve"> the most l</w:t>
      </w:r>
      <w:r w:rsidR="007B1AFA">
        <w:rPr>
          <w:i/>
        </w:rPr>
        <w:t>ikely scenario is equal to the m</w:t>
      </w:r>
      <w:r>
        <w:rPr>
          <w:i/>
        </w:rPr>
        <w:t>edian.</w:t>
      </w:r>
    </w:p>
    <w:p w14:paraId="0F10C4ED" w14:textId="2A2534AC" w:rsidR="00036EFD" w:rsidRDefault="00036EFD" w:rsidP="00DE125B">
      <w:pPr>
        <w:pStyle w:val="ListParagraph"/>
        <w:numPr>
          <w:ilvl w:val="0"/>
          <w:numId w:val="2"/>
        </w:numPr>
      </w:pPr>
      <w:r>
        <w:rPr>
          <w:i/>
        </w:rPr>
        <w:lastRenderedPageBreak/>
        <w:t>Adjusted the histor</w:t>
      </w:r>
      <w:r w:rsidR="00D367BF">
        <w:rPr>
          <w:i/>
        </w:rPr>
        <w:t>ical minimum and maximum</w:t>
      </w:r>
      <w:r>
        <w:rPr>
          <w:i/>
        </w:rPr>
        <w:t xml:space="preserve"> to be symmetrical: </w:t>
      </w:r>
      <w:r w:rsidR="006A4271">
        <w:t>He changed</w:t>
      </w:r>
      <w:r>
        <w:t xml:space="preserve"> the Minimum scenario to</w:t>
      </w:r>
      <w:r w:rsidR="006A4271">
        <w:t xml:space="preserve"> be</w:t>
      </w:r>
      <w:r>
        <w:t xml:space="preserve"> -50% and the Maximum to 50%.</w:t>
      </w:r>
    </w:p>
    <w:p w14:paraId="115F746B" w14:textId="2E4F8D82" w:rsidR="00DE125B" w:rsidRDefault="00036EFD" w:rsidP="00036EFD">
      <w:pPr>
        <w:pStyle w:val="ListParagraph"/>
        <w:numPr>
          <w:ilvl w:val="0"/>
          <w:numId w:val="2"/>
        </w:numPr>
      </w:pPr>
      <w:r>
        <w:rPr>
          <w:i/>
        </w:rPr>
        <w:t>Estimated the average</w:t>
      </w:r>
      <w:r w:rsidR="006C044E">
        <w:rPr>
          <w:i/>
        </w:rPr>
        <w:t xml:space="preserve"> </w:t>
      </w:r>
      <w:r w:rsidR="00DE125B">
        <w:rPr>
          <w:i/>
        </w:rPr>
        <w:t xml:space="preserve">investment gain: </w:t>
      </w:r>
      <w:r w:rsidR="00844F74">
        <w:t>Chris spent</w:t>
      </w:r>
      <w:r w:rsidR="00B41712">
        <w:t xml:space="preserve"> a great deal of effort on this assumption. He reasoned that</w:t>
      </w:r>
      <w:r w:rsidR="00DE125B">
        <w:t xml:space="preserve"> the stock market</w:t>
      </w:r>
      <w:r w:rsidR="00B41712">
        <w:t xml:space="preserve"> should outperform treasury bonds over the long term</w:t>
      </w:r>
      <w:r w:rsidR="00DE125B">
        <w:t xml:space="preserve">. Therefore, the current yield of 3% on </w:t>
      </w:r>
      <w:r w:rsidR="00EC4FC7">
        <w:t xml:space="preserve">10 </w:t>
      </w:r>
      <w:r w:rsidR="00DE125B">
        <w:t>Treasuries might constitute a lower bound for the long-term expected gain of stocks. At the other extreme, US stocks have historically performed extraordinarily well. The historical analysis indicates the average gain on stocks over the p</w:t>
      </w:r>
      <w:r w:rsidR="006C044E">
        <w:t>ast 10 years is approximately 10</w:t>
      </w:r>
      <w:r w:rsidR="00533DB3">
        <w:t>% a year. Chris believes this is</w:t>
      </w:r>
      <w:r w:rsidR="00DE125B">
        <w:t xml:space="preserve"> overly optimistic for the future. </w:t>
      </w:r>
      <w:r w:rsidR="0067371F">
        <w:t xml:space="preserve">He consulted the following </w:t>
      </w:r>
      <w:hyperlink r:id="rId11" w:history="1">
        <w:r w:rsidR="006C044E" w:rsidRPr="006C044E">
          <w:rPr>
            <w:rStyle w:val="Hyperlink"/>
          </w:rPr>
          <w:t>Vanguard</w:t>
        </w:r>
        <w:r w:rsidR="0067371F">
          <w:rPr>
            <w:rStyle w:val="Hyperlink"/>
          </w:rPr>
          <w:t xml:space="preserve"> paper</w:t>
        </w:r>
        <w:r w:rsidR="00224FFE">
          <w:rPr>
            <w:rStyle w:val="Hyperlink"/>
          </w:rPr>
          <w:t xml:space="preserve"> for other methods</w:t>
        </w:r>
      </w:hyperlink>
      <w:r w:rsidR="000321D1">
        <w:t>. The CAPE ratio of 33 indicates a 3% long-term gain. Forward price-to-earnings of</w:t>
      </w:r>
      <w:r w:rsidR="003603B1">
        <w:t xml:space="preserve"> 18 suggests 5.6%. At last, </w:t>
      </w:r>
      <w:r w:rsidR="00BA51C1">
        <w:t xml:space="preserve">he </w:t>
      </w:r>
      <w:r w:rsidR="003603B1">
        <w:t xml:space="preserve">estimated </w:t>
      </w:r>
      <w:r w:rsidR="000321D1">
        <w:t>a 5% long-term expected gain,</w:t>
      </w:r>
      <w:r w:rsidR="003603B1">
        <w:t xml:space="preserve"> which is</w:t>
      </w:r>
      <w:r w:rsidR="000321D1">
        <w:t xml:space="preserve"> roughly the 10 year treasury yield plus the target inflation of the Federal Reserve. </w:t>
      </w:r>
    </w:p>
    <w:p w14:paraId="1601E8D1" w14:textId="7EDC310F" w:rsidR="000321D1" w:rsidRDefault="00C76B8C" w:rsidP="00C76B8C">
      <w:pPr>
        <w:pStyle w:val="ListParagraph"/>
        <w:numPr>
          <w:ilvl w:val="0"/>
          <w:numId w:val="2"/>
        </w:numPr>
      </w:pPr>
      <w:r>
        <w:rPr>
          <w:i/>
        </w:rPr>
        <w:t>Estimate</w:t>
      </w:r>
      <w:r w:rsidR="00BA51C1">
        <w:rPr>
          <w:i/>
        </w:rPr>
        <w:t>d</w:t>
      </w:r>
      <w:r>
        <w:rPr>
          <w:i/>
        </w:rPr>
        <w:t xml:space="preserve"> </w:t>
      </w:r>
      <w:r w:rsidR="006C044E">
        <w:rPr>
          <w:i/>
        </w:rPr>
        <w:t>V</w:t>
      </w:r>
      <w:r w:rsidR="00601716">
        <w:rPr>
          <w:i/>
        </w:rPr>
        <w:t xml:space="preserve">olatility: </w:t>
      </w:r>
      <w:r>
        <w:t>Chris referenced the</w:t>
      </w:r>
      <w:r w:rsidR="00601716">
        <w:t xml:space="preserve"> VIX</w:t>
      </w:r>
      <w:r>
        <w:t>. It was</w:t>
      </w:r>
      <w:r w:rsidR="00601716">
        <w:t xml:space="preserve"> at </w:t>
      </w:r>
      <w:r w:rsidR="006F424A">
        <w:t>22</w:t>
      </w:r>
      <w:r w:rsidR="00601716">
        <w:t xml:space="preserve">, which is </w:t>
      </w:r>
      <w:r w:rsidR="006F424A">
        <w:t>much higher than it has been recently.</w:t>
      </w:r>
      <w:r w:rsidR="00601716">
        <w:t xml:space="preserve"> The historical data i</w:t>
      </w:r>
      <w:r w:rsidR="00FB017F">
        <w:t>ndicates a volatility (</w:t>
      </w:r>
      <w:hyperlink r:id="rId12" w:history="1">
        <w:r w:rsidR="00FB017F" w:rsidRPr="00B758DE">
          <w:rPr>
            <w:rStyle w:val="Hyperlink"/>
          </w:rPr>
          <w:t>Standard Deviation</w:t>
        </w:r>
      </w:hyperlink>
      <w:r w:rsidR="00FB017F">
        <w:t>) of</w:t>
      </w:r>
      <w:r w:rsidR="006C044E">
        <w:t xml:space="preserve"> 25. Since the historical period </w:t>
      </w:r>
      <w:r w:rsidR="003706BD">
        <w:t>contained an abnormally volatile period and the current volatility</w:t>
      </w:r>
      <w:r w:rsidR="0003086C">
        <w:t xml:space="preserve"> is </w:t>
      </w:r>
      <w:r w:rsidR="006F424A">
        <w:t>above</w:t>
      </w:r>
      <w:r w:rsidR="0003086C">
        <w:t xml:space="preserve"> historical norms,</w:t>
      </w:r>
      <w:r w:rsidR="004B672C">
        <w:t xml:space="preserve"> Chris estimated a volatility</w:t>
      </w:r>
      <w:r w:rsidR="003706BD">
        <w:t xml:space="preserve"> of 16</w:t>
      </w:r>
      <w:r w:rsidR="00601716">
        <w:t>.</w:t>
      </w:r>
    </w:p>
    <w:p w14:paraId="624D5963" w14:textId="06EBE1EC" w:rsidR="00601716" w:rsidRDefault="007153FE" w:rsidP="007153FE">
      <w:pPr>
        <w:pStyle w:val="ListParagraph"/>
        <w:numPr>
          <w:ilvl w:val="0"/>
          <w:numId w:val="2"/>
        </w:numPr>
      </w:pPr>
      <w:r>
        <w:rPr>
          <w:i/>
        </w:rPr>
        <w:t>Estimate</w:t>
      </w:r>
      <w:r w:rsidR="0003086C">
        <w:rPr>
          <w:i/>
        </w:rPr>
        <w:t>d</w:t>
      </w:r>
      <w:r>
        <w:rPr>
          <w:i/>
        </w:rPr>
        <w:t xml:space="preserve"> Gain vs Loss </w:t>
      </w:r>
      <w:r w:rsidR="00AF1948">
        <w:rPr>
          <w:i/>
        </w:rPr>
        <w:t>Asymmetry</w:t>
      </w:r>
      <w:r w:rsidR="00601716">
        <w:rPr>
          <w:i/>
        </w:rPr>
        <w:t>:</w:t>
      </w:r>
      <w:r w:rsidR="00601716">
        <w:t xml:space="preserve"> </w:t>
      </w:r>
      <w:r w:rsidR="00FD4305">
        <w:t xml:space="preserve">Although the historical period resulted in a positively </w:t>
      </w:r>
      <w:r w:rsidR="00DD1202">
        <w:t>asymmetrical</w:t>
      </w:r>
      <w:r w:rsidR="00FD4305">
        <w:t xml:space="preserve"> profile (.54 </w:t>
      </w:r>
      <w:hyperlink r:id="rId13" w:history="1">
        <w:r w:rsidR="00FD4305" w:rsidRPr="00B758DE">
          <w:rPr>
            <w:rStyle w:val="Hyperlink"/>
          </w:rPr>
          <w:t>Skewness</w:t>
        </w:r>
      </w:hyperlink>
      <w:r w:rsidR="00FD4305">
        <w:t xml:space="preserve">), it is late in the business cycle; consequently, </w:t>
      </w:r>
      <w:r w:rsidR="003E2C99">
        <w:t>Chris</w:t>
      </w:r>
      <w:r w:rsidR="00601716">
        <w:t xml:space="preserve"> projects</w:t>
      </w:r>
      <w:r w:rsidR="00FD4305">
        <w:t xml:space="preserve"> a</w:t>
      </w:r>
      <w:r w:rsidR="00601716">
        <w:t xml:space="preserve"> slightly negative asymmetr</w:t>
      </w:r>
      <w:r w:rsidR="00FD4305">
        <w:t>y of future gains and losses</w:t>
      </w:r>
      <w:r w:rsidR="003F0A51">
        <w:t xml:space="preserve"> relative to the average gain</w:t>
      </w:r>
      <w:r w:rsidR="00FD4305">
        <w:t xml:space="preserve"> (-.28)</w:t>
      </w:r>
      <w:r w:rsidR="00601716">
        <w:t>.</w:t>
      </w:r>
    </w:p>
    <w:p w14:paraId="4C6B2566" w14:textId="27E779EE" w:rsidR="00601716" w:rsidRPr="00DE125B" w:rsidRDefault="00B65264" w:rsidP="00B65264">
      <w:pPr>
        <w:pStyle w:val="ListParagraph"/>
        <w:numPr>
          <w:ilvl w:val="0"/>
          <w:numId w:val="2"/>
        </w:numPr>
      </w:pPr>
      <w:r>
        <w:rPr>
          <w:i/>
        </w:rPr>
        <w:t>Estimate</w:t>
      </w:r>
      <w:r w:rsidR="0003086C">
        <w:rPr>
          <w:i/>
        </w:rPr>
        <w:t>d</w:t>
      </w:r>
      <w:r>
        <w:rPr>
          <w:i/>
        </w:rPr>
        <w:t xml:space="preserve"> Frequency of Extreme Gains and Losses</w:t>
      </w:r>
      <w:r w:rsidR="00601716">
        <w:rPr>
          <w:i/>
        </w:rPr>
        <w:t>:</w:t>
      </w:r>
      <w:r w:rsidR="00601716">
        <w:t xml:space="preserve"> </w:t>
      </w:r>
      <w:r w:rsidR="00FE3E89">
        <w:t>The historical data exhibit more frequent extreme gains and losses than the normal distribution</w:t>
      </w:r>
      <w:r w:rsidR="00043A3B">
        <w:t xml:space="preserve"> (</w:t>
      </w:r>
      <w:hyperlink r:id="rId14" w:anchor="Excess_kurtosis" w:history="1">
        <w:r w:rsidR="00043A3B" w:rsidRPr="00B758DE">
          <w:rPr>
            <w:rStyle w:val="Hyperlink"/>
          </w:rPr>
          <w:t>Exc</w:t>
        </w:r>
        <w:r w:rsidR="00F83968" w:rsidRPr="00B758DE">
          <w:rPr>
            <w:rStyle w:val="Hyperlink"/>
          </w:rPr>
          <w:t>ess Kurtosis</w:t>
        </w:r>
      </w:hyperlink>
      <w:r w:rsidR="00F83968">
        <w:t xml:space="preserve"> of .9). Chris references</w:t>
      </w:r>
      <w:r>
        <w:t xml:space="preserve"> </w:t>
      </w:r>
      <w:hyperlink r:id="rId15" w:history="1">
        <w:r w:rsidR="00F83968">
          <w:rPr>
            <w:rStyle w:val="Hyperlink"/>
          </w:rPr>
          <w:t>a paper indicating that</w:t>
        </w:r>
        <w:r w:rsidR="00F83968" w:rsidRPr="00DD1202">
          <w:rPr>
            <w:rStyle w:val="Hyperlink"/>
          </w:rPr>
          <w:t xml:space="preserve"> financial data is more chaotic than Modern Portfolio Theory acknowledges.</w:t>
        </w:r>
      </w:hyperlink>
      <w:r w:rsidR="0003086C">
        <w:t xml:space="preserve"> With this in mind, he estimated</w:t>
      </w:r>
      <w:r w:rsidR="00F83968">
        <w:t xml:space="preserve"> more </w:t>
      </w:r>
      <w:r w:rsidR="00EC6E76">
        <w:t>frequent extreme events</w:t>
      </w:r>
      <w:r w:rsidR="00AD0379">
        <w:t xml:space="preserve"> (</w:t>
      </w:r>
      <w:r w:rsidR="00F83968">
        <w:t>Excess Kurtosis</w:t>
      </w:r>
      <w:r w:rsidR="00AD0379">
        <w:t xml:space="preserve"> of .54</w:t>
      </w:r>
      <w:r w:rsidR="00F83968">
        <w:t xml:space="preserve">) than the “bell-curve” </w:t>
      </w:r>
      <w:r w:rsidR="00601716">
        <w:t>would suggest.</w:t>
      </w:r>
      <w:r w:rsidR="00EC6E76">
        <w:t xml:space="preserve"> </w:t>
      </w:r>
    </w:p>
    <w:p w14:paraId="45868C40" w14:textId="7AE2CDC0" w:rsidR="007C3FBC" w:rsidRDefault="002D4915">
      <w:r>
        <w:rPr>
          <w:b/>
        </w:rPr>
        <w:t xml:space="preserve">The Investment Software: </w:t>
      </w:r>
      <w:r w:rsidR="00C7483A">
        <w:t>After performing these steps</w:t>
      </w:r>
      <w:r w:rsidR="005367F6" w:rsidRPr="005367F6">
        <w:t>, Chris</w:t>
      </w:r>
      <w:r w:rsidR="0003086C">
        <w:t xml:space="preserve"> enters</w:t>
      </w:r>
      <w:r w:rsidR="00327630" w:rsidRPr="005367F6">
        <w:t xml:space="preserve"> his estimates into</w:t>
      </w:r>
      <w:r w:rsidR="005367F6" w:rsidRPr="005367F6">
        <w:t xml:space="preserve"> the Probicast</w:t>
      </w:r>
      <w:r w:rsidR="00327630" w:rsidRPr="005367F6">
        <w:t xml:space="preserve"> software</w:t>
      </w:r>
      <w:r w:rsidR="005367F6" w:rsidRPr="005367F6">
        <w:t>. The software</w:t>
      </w:r>
      <w:r w:rsidR="00327630" w:rsidRPr="005367F6">
        <w:t xml:space="preserve"> </w:t>
      </w:r>
      <w:r w:rsidR="005367F6" w:rsidRPr="005367F6">
        <w:t>draws the</w:t>
      </w:r>
      <w:r w:rsidR="00327630" w:rsidRPr="005367F6">
        <w:t xml:space="preserve"> probability distribution </w:t>
      </w:r>
      <w:r w:rsidR="00C17D5D" w:rsidRPr="005367F6">
        <w:t>shown in Graph 3</w:t>
      </w:r>
      <w:r w:rsidR="002B1505" w:rsidRPr="005367F6">
        <w:t>:</w:t>
      </w:r>
    </w:p>
    <w:p w14:paraId="55BF570E" w14:textId="6B5CEE0D" w:rsidR="00327630" w:rsidRPr="00D030CC" w:rsidRDefault="00605DA9" w:rsidP="00171806">
      <w:pPr>
        <w:jc w:val="center"/>
        <w:rPr>
          <w:highlight w:val="yellow"/>
        </w:rPr>
      </w:pPr>
      <w:r>
        <w:rPr>
          <w:noProof/>
        </w:rPr>
        <w:drawing>
          <wp:inline distT="0" distB="0" distL="0" distR="0" wp14:anchorId="672557C4" wp14:editId="14818594">
            <wp:extent cx="3352381" cy="1809524"/>
            <wp:effectExtent l="0" t="0" r="635"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istribution.png"/>
                    <pic:cNvPicPr/>
                  </pic:nvPicPr>
                  <pic:blipFill>
                    <a:blip r:embed="rId16">
                      <a:extLst>
                        <a:ext uri="{28A0092B-C50C-407E-A947-70E740481C1C}">
                          <a14:useLocalDpi xmlns:a14="http://schemas.microsoft.com/office/drawing/2010/main" val="0"/>
                        </a:ext>
                      </a:extLst>
                    </a:blip>
                    <a:stretch>
                      <a:fillRect/>
                    </a:stretch>
                  </pic:blipFill>
                  <pic:spPr>
                    <a:xfrm>
                      <a:off x="0" y="0"/>
                      <a:ext cx="3352381" cy="1809524"/>
                    </a:xfrm>
                    <a:prstGeom prst="rect">
                      <a:avLst/>
                    </a:prstGeom>
                  </pic:spPr>
                </pic:pic>
              </a:graphicData>
            </a:graphic>
          </wp:inline>
        </w:drawing>
      </w:r>
    </w:p>
    <w:p w14:paraId="287B8BD4" w14:textId="64CAC148" w:rsidR="00327630" w:rsidRDefault="00C17D5D">
      <w:pPr>
        <w:rPr>
          <w:b/>
          <w:i/>
        </w:rPr>
      </w:pPr>
      <w:r w:rsidRPr="00605DA9">
        <w:rPr>
          <w:b/>
          <w:i/>
        </w:rPr>
        <w:t xml:space="preserve">Graph 3: </w:t>
      </w:r>
      <w:r w:rsidR="0003086C" w:rsidRPr="00605DA9">
        <w:rPr>
          <w:b/>
          <w:i/>
        </w:rPr>
        <w:t>Estimated</w:t>
      </w:r>
      <w:r w:rsidR="001834F3" w:rsidRPr="00605DA9">
        <w:rPr>
          <w:b/>
          <w:i/>
        </w:rPr>
        <w:t xml:space="preserve"> annual</w:t>
      </w:r>
      <w:r w:rsidR="0003086C" w:rsidRPr="00605DA9">
        <w:rPr>
          <w:b/>
          <w:i/>
        </w:rPr>
        <w:t xml:space="preserve"> long-term forecast for the stock m</w:t>
      </w:r>
      <w:r w:rsidR="00BF2F2C" w:rsidRPr="00605DA9">
        <w:rPr>
          <w:b/>
          <w:i/>
        </w:rPr>
        <w:t>arket assuming a current price of 100.</w:t>
      </w:r>
      <w:r w:rsidR="002E128C" w:rsidRPr="00605DA9">
        <w:rPr>
          <w:b/>
          <w:i/>
        </w:rPr>
        <w:t xml:space="preserve"> </w:t>
      </w:r>
      <w:r w:rsidR="0003086C" w:rsidRPr="00605DA9">
        <w:rPr>
          <w:b/>
          <w:i/>
        </w:rPr>
        <w:t>The s</w:t>
      </w:r>
      <w:r w:rsidR="002E128C" w:rsidRPr="00605DA9">
        <w:rPr>
          <w:b/>
          <w:i/>
        </w:rPr>
        <w:t>oftware generates the above graphs based on the input scenarios and interpolating straight lines between each scenario.</w:t>
      </w:r>
    </w:p>
    <w:p w14:paraId="26B01264" w14:textId="1A438C76" w:rsidR="00EA3912" w:rsidRDefault="007A1F86">
      <w:r>
        <w:lastRenderedPageBreak/>
        <w:t xml:space="preserve">Each scenario is connected to the next with a straight line. </w:t>
      </w:r>
      <w:r w:rsidR="001D4183">
        <w:t>Probicast generates 1 million random numbers meant to simulate probabilities and maps them to simulated prices based on the above graph. For example, simulated probabilities of 0</w:t>
      </w:r>
      <w:r w:rsidR="00776DC3">
        <w:t>, .5,</w:t>
      </w:r>
      <w:r w:rsidR="001D4183">
        <w:t xml:space="preserve"> and 1 would map to 50</w:t>
      </w:r>
      <w:r w:rsidR="00776DC3">
        <w:t>, 105,</w:t>
      </w:r>
      <w:r w:rsidR="001D4183">
        <w:t xml:space="preserve"> and 150, respectively.</w:t>
      </w:r>
      <w:r w:rsidR="007730BB">
        <w:t xml:space="preserve"> </w:t>
      </w:r>
      <w:r w:rsidR="003C1909">
        <w:t>It then transforms the simulated investment performance</w:t>
      </w:r>
      <w:r w:rsidR="00225513">
        <w:t xml:space="preserve"> into the results Carla presents to Mabel.</w:t>
      </w:r>
    </w:p>
    <w:p w14:paraId="0B7FB87D" w14:textId="5D37F5CB" w:rsidR="003938C7" w:rsidRPr="00FB52E2" w:rsidRDefault="00120C5B">
      <w:r>
        <w:rPr>
          <w:b/>
        </w:rPr>
        <w:t xml:space="preserve">Input Your Own Assumptions: </w:t>
      </w:r>
      <w:r w:rsidR="00FB52E2">
        <w:t>The above narrative provides the default input</w:t>
      </w:r>
      <w:r w:rsidR="00FB52E2" w:rsidRPr="00345916">
        <w:t xml:space="preserve">s </w:t>
      </w:r>
      <w:r w:rsidR="001834F3" w:rsidRPr="00345916">
        <w:t>for</w:t>
      </w:r>
      <w:r w:rsidR="00FB52E2" w:rsidRPr="00345916">
        <w:t xml:space="preserve"> this </w:t>
      </w:r>
      <w:hyperlink r:id="rId17" w:history="1">
        <w:r w:rsidR="00FB52E2" w:rsidRPr="00345916">
          <w:rPr>
            <w:rStyle w:val="Hyperlink"/>
          </w:rPr>
          <w:t>investment calculator</w:t>
        </w:r>
      </w:hyperlink>
      <w:r w:rsidR="00FB52E2" w:rsidRPr="00345916">
        <w:t>.</w:t>
      </w:r>
      <w:r w:rsidR="00FB52E2">
        <w:t xml:space="preserve"> You can upload your own cash flow an</w:t>
      </w:r>
      <w:r w:rsidR="001834F3">
        <w:t>d investment assumptions by</w:t>
      </w:r>
      <w:r w:rsidR="00FB52E2">
        <w:t xml:space="preserve"> followin</w:t>
      </w:r>
      <w:r w:rsidR="00FB52E2" w:rsidRPr="00345916">
        <w:t xml:space="preserve">g </w:t>
      </w:r>
      <w:hyperlink r:id="rId18" w:history="1">
        <w:r w:rsidR="00FB52E2" w:rsidRPr="00345916">
          <w:rPr>
            <w:rStyle w:val="Hyperlink"/>
          </w:rPr>
          <w:t>these instructions</w:t>
        </w:r>
      </w:hyperlink>
      <w:r w:rsidR="00FB52E2" w:rsidRPr="00345916">
        <w:t>.</w:t>
      </w:r>
      <w:r w:rsidR="008A0F34" w:rsidRPr="00345916">
        <w:t xml:space="preserve"> Th</w:t>
      </w:r>
      <w:r w:rsidR="008A0F34">
        <w:t>e calculator is free to use and requires no personal information. Please feel free to share your modifications in the comments section below as well</w:t>
      </w:r>
      <w:r w:rsidR="00FD5BA4">
        <w:t xml:space="preserve"> as any questions you may have. </w:t>
      </w:r>
    </w:p>
    <w:sectPr w:rsidR="003938C7" w:rsidRPr="00FB52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FE619D"/>
    <w:multiLevelType w:val="hybridMultilevel"/>
    <w:tmpl w:val="11A8BA2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8EE49B8"/>
    <w:multiLevelType w:val="hybridMultilevel"/>
    <w:tmpl w:val="B14055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3FBC"/>
    <w:rsid w:val="000168F9"/>
    <w:rsid w:val="00023F71"/>
    <w:rsid w:val="00026E7B"/>
    <w:rsid w:val="0003086C"/>
    <w:rsid w:val="000321D1"/>
    <w:rsid w:val="000361F4"/>
    <w:rsid w:val="00036EFD"/>
    <w:rsid w:val="00043A3B"/>
    <w:rsid w:val="00046415"/>
    <w:rsid w:val="000748D4"/>
    <w:rsid w:val="00074C3E"/>
    <w:rsid w:val="000906ED"/>
    <w:rsid w:val="00092F3B"/>
    <w:rsid w:val="00096039"/>
    <w:rsid w:val="000C232D"/>
    <w:rsid w:val="000C3884"/>
    <w:rsid w:val="00120C5B"/>
    <w:rsid w:val="001405B9"/>
    <w:rsid w:val="00141BD0"/>
    <w:rsid w:val="00142D5D"/>
    <w:rsid w:val="00145AE4"/>
    <w:rsid w:val="0015304E"/>
    <w:rsid w:val="00156636"/>
    <w:rsid w:val="00164398"/>
    <w:rsid w:val="00171806"/>
    <w:rsid w:val="00181DD5"/>
    <w:rsid w:val="001834F3"/>
    <w:rsid w:val="001977B6"/>
    <w:rsid w:val="001A19BD"/>
    <w:rsid w:val="001B2921"/>
    <w:rsid w:val="001B5B3E"/>
    <w:rsid w:val="001C30E6"/>
    <w:rsid w:val="001D4183"/>
    <w:rsid w:val="001E7A2C"/>
    <w:rsid w:val="00202A73"/>
    <w:rsid w:val="00224FFE"/>
    <w:rsid w:val="00225513"/>
    <w:rsid w:val="00234B16"/>
    <w:rsid w:val="00263881"/>
    <w:rsid w:val="002704C8"/>
    <w:rsid w:val="0027771F"/>
    <w:rsid w:val="002838AD"/>
    <w:rsid w:val="00286963"/>
    <w:rsid w:val="002B1505"/>
    <w:rsid w:val="002C4FB8"/>
    <w:rsid w:val="002D4915"/>
    <w:rsid w:val="002E128C"/>
    <w:rsid w:val="00302AA7"/>
    <w:rsid w:val="00306CE5"/>
    <w:rsid w:val="00327630"/>
    <w:rsid w:val="00327FE7"/>
    <w:rsid w:val="003434D3"/>
    <w:rsid w:val="00345916"/>
    <w:rsid w:val="003557EB"/>
    <w:rsid w:val="00355EF2"/>
    <w:rsid w:val="003603B1"/>
    <w:rsid w:val="00364EFB"/>
    <w:rsid w:val="003706BD"/>
    <w:rsid w:val="003938C7"/>
    <w:rsid w:val="003965C0"/>
    <w:rsid w:val="003B040B"/>
    <w:rsid w:val="003C1909"/>
    <w:rsid w:val="003C19CD"/>
    <w:rsid w:val="003C2E9D"/>
    <w:rsid w:val="003D07AF"/>
    <w:rsid w:val="003D5B96"/>
    <w:rsid w:val="003E2609"/>
    <w:rsid w:val="003E2C99"/>
    <w:rsid w:val="003F0A51"/>
    <w:rsid w:val="00403351"/>
    <w:rsid w:val="00413092"/>
    <w:rsid w:val="00417C2B"/>
    <w:rsid w:val="00421D0F"/>
    <w:rsid w:val="00441D75"/>
    <w:rsid w:val="004514B5"/>
    <w:rsid w:val="00452C29"/>
    <w:rsid w:val="00470F82"/>
    <w:rsid w:val="00475721"/>
    <w:rsid w:val="0048486F"/>
    <w:rsid w:val="004937A4"/>
    <w:rsid w:val="004B2F9D"/>
    <w:rsid w:val="004B672C"/>
    <w:rsid w:val="004D6080"/>
    <w:rsid w:val="004F5F17"/>
    <w:rsid w:val="00533DB3"/>
    <w:rsid w:val="005367F6"/>
    <w:rsid w:val="00547EEF"/>
    <w:rsid w:val="005A1BE7"/>
    <w:rsid w:val="005A410B"/>
    <w:rsid w:val="005A4A2C"/>
    <w:rsid w:val="005B54BF"/>
    <w:rsid w:val="005E0581"/>
    <w:rsid w:val="005F58D6"/>
    <w:rsid w:val="00601716"/>
    <w:rsid w:val="00605A1C"/>
    <w:rsid w:val="00605DA9"/>
    <w:rsid w:val="00605FB4"/>
    <w:rsid w:val="0064628E"/>
    <w:rsid w:val="00651763"/>
    <w:rsid w:val="00664A1C"/>
    <w:rsid w:val="0067371F"/>
    <w:rsid w:val="0069241B"/>
    <w:rsid w:val="006A0970"/>
    <w:rsid w:val="006A4271"/>
    <w:rsid w:val="006A6795"/>
    <w:rsid w:val="006B2006"/>
    <w:rsid w:val="006B2027"/>
    <w:rsid w:val="006B2269"/>
    <w:rsid w:val="006B76AD"/>
    <w:rsid w:val="006C044E"/>
    <w:rsid w:val="006E237F"/>
    <w:rsid w:val="006F424A"/>
    <w:rsid w:val="007153FE"/>
    <w:rsid w:val="00736116"/>
    <w:rsid w:val="00737EC0"/>
    <w:rsid w:val="0076701A"/>
    <w:rsid w:val="0077095C"/>
    <w:rsid w:val="007730BB"/>
    <w:rsid w:val="00776DC3"/>
    <w:rsid w:val="007976C9"/>
    <w:rsid w:val="007A0204"/>
    <w:rsid w:val="007A1F86"/>
    <w:rsid w:val="007A4336"/>
    <w:rsid w:val="007B1AFA"/>
    <w:rsid w:val="007C2AD4"/>
    <w:rsid w:val="007C3FBC"/>
    <w:rsid w:val="007E7516"/>
    <w:rsid w:val="007E7607"/>
    <w:rsid w:val="007F4229"/>
    <w:rsid w:val="007F6807"/>
    <w:rsid w:val="00825B15"/>
    <w:rsid w:val="00831B35"/>
    <w:rsid w:val="00844F74"/>
    <w:rsid w:val="0085319D"/>
    <w:rsid w:val="008749E6"/>
    <w:rsid w:val="00893B39"/>
    <w:rsid w:val="008A0F34"/>
    <w:rsid w:val="008B1183"/>
    <w:rsid w:val="00951BC0"/>
    <w:rsid w:val="00956C57"/>
    <w:rsid w:val="00960728"/>
    <w:rsid w:val="00966BEF"/>
    <w:rsid w:val="00977F3C"/>
    <w:rsid w:val="009928F2"/>
    <w:rsid w:val="009B07E1"/>
    <w:rsid w:val="009B16F4"/>
    <w:rsid w:val="009C06CE"/>
    <w:rsid w:val="009D1DA1"/>
    <w:rsid w:val="009D2045"/>
    <w:rsid w:val="009F3767"/>
    <w:rsid w:val="00A01BA4"/>
    <w:rsid w:val="00A06A5B"/>
    <w:rsid w:val="00A21FD8"/>
    <w:rsid w:val="00A4765C"/>
    <w:rsid w:val="00A50683"/>
    <w:rsid w:val="00A54719"/>
    <w:rsid w:val="00A62160"/>
    <w:rsid w:val="00A818BB"/>
    <w:rsid w:val="00A928E8"/>
    <w:rsid w:val="00A95E7E"/>
    <w:rsid w:val="00AA4E87"/>
    <w:rsid w:val="00AA7905"/>
    <w:rsid w:val="00AB2E8F"/>
    <w:rsid w:val="00AB7C33"/>
    <w:rsid w:val="00AD0379"/>
    <w:rsid w:val="00AF1948"/>
    <w:rsid w:val="00B12E67"/>
    <w:rsid w:val="00B41712"/>
    <w:rsid w:val="00B44E4C"/>
    <w:rsid w:val="00B53A08"/>
    <w:rsid w:val="00B6222A"/>
    <w:rsid w:val="00B65264"/>
    <w:rsid w:val="00B66493"/>
    <w:rsid w:val="00B758DE"/>
    <w:rsid w:val="00BA51C1"/>
    <w:rsid w:val="00BB04F3"/>
    <w:rsid w:val="00BC6D2F"/>
    <w:rsid w:val="00BF2F2C"/>
    <w:rsid w:val="00C00CBA"/>
    <w:rsid w:val="00C037FF"/>
    <w:rsid w:val="00C17D5D"/>
    <w:rsid w:val="00C205DC"/>
    <w:rsid w:val="00C35B1B"/>
    <w:rsid w:val="00C5041F"/>
    <w:rsid w:val="00C57C94"/>
    <w:rsid w:val="00C7483A"/>
    <w:rsid w:val="00C76B8C"/>
    <w:rsid w:val="00CC29D4"/>
    <w:rsid w:val="00CD64E7"/>
    <w:rsid w:val="00CE2361"/>
    <w:rsid w:val="00CE3A1B"/>
    <w:rsid w:val="00D030CC"/>
    <w:rsid w:val="00D251AD"/>
    <w:rsid w:val="00D3446E"/>
    <w:rsid w:val="00D356E5"/>
    <w:rsid w:val="00D367BF"/>
    <w:rsid w:val="00D47F96"/>
    <w:rsid w:val="00D613B2"/>
    <w:rsid w:val="00D8667C"/>
    <w:rsid w:val="00DA02BB"/>
    <w:rsid w:val="00DB725B"/>
    <w:rsid w:val="00DC3417"/>
    <w:rsid w:val="00DC5D76"/>
    <w:rsid w:val="00DD1202"/>
    <w:rsid w:val="00DE125B"/>
    <w:rsid w:val="00DE5E42"/>
    <w:rsid w:val="00E143B7"/>
    <w:rsid w:val="00E2621B"/>
    <w:rsid w:val="00E424F4"/>
    <w:rsid w:val="00E632A1"/>
    <w:rsid w:val="00E668D0"/>
    <w:rsid w:val="00E90754"/>
    <w:rsid w:val="00EA1506"/>
    <w:rsid w:val="00EA3912"/>
    <w:rsid w:val="00EA77EC"/>
    <w:rsid w:val="00EC0677"/>
    <w:rsid w:val="00EC4FC7"/>
    <w:rsid w:val="00EC6E76"/>
    <w:rsid w:val="00F1420D"/>
    <w:rsid w:val="00F25E52"/>
    <w:rsid w:val="00F342D1"/>
    <w:rsid w:val="00F35E16"/>
    <w:rsid w:val="00F43203"/>
    <w:rsid w:val="00F45010"/>
    <w:rsid w:val="00F527AC"/>
    <w:rsid w:val="00F60E12"/>
    <w:rsid w:val="00F72448"/>
    <w:rsid w:val="00F747BA"/>
    <w:rsid w:val="00F75C4F"/>
    <w:rsid w:val="00F83968"/>
    <w:rsid w:val="00F8684F"/>
    <w:rsid w:val="00F916CE"/>
    <w:rsid w:val="00F91FEC"/>
    <w:rsid w:val="00FA305A"/>
    <w:rsid w:val="00FB017F"/>
    <w:rsid w:val="00FB1189"/>
    <w:rsid w:val="00FB2DEF"/>
    <w:rsid w:val="00FB52E2"/>
    <w:rsid w:val="00FD1910"/>
    <w:rsid w:val="00FD4305"/>
    <w:rsid w:val="00FD5BA4"/>
    <w:rsid w:val="00FE3E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2D896E"/>
  <w15:docId w15:val="{D5733760-FA81-40BA-8CAD-EE296FE27C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C3FB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3FBC"/>
    <w:rPr>
      <w:rFonts w:asciiTheme="majorHAnsi" w:eastAsiaTheme="majorEastAsia" w:hAnsiTheme="majorHAnsi" w:cstheme="majorBidi"/>
      <w:b/>
      <w:bCs/>
      <w:color w:val="365F91" w:themeColor="accent1" w:themeShade="BF"/>
      <w:sz w:val="28"/>
      <w:szCs w:val="28"/>
    </w:rPr>
  </w:style>
  <w:style w:type="paragraph" w:styleId="Subtitle">
    <w:name w:val="Subtitle"/>
    <w:basedOn w:val="Normal"/>
    <w:next w:val="Normal"/>
    <w:link w:val="SubtitleChar"/>
    <w:uiPriority w:val="11"/>
    <w:qFormat/>
    <w:rsid w:val="00966BE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966BE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9B16F4"/>
    <w:pPr>
      <w:ind w:left="720"/>
      <w:contextualSpacing/>
    </w:pPr>
  </w:style>
  <w:style w:type="table" w:styleId="LightShading">
    <w:name w:val="Light Shading"/>
    <w:basedOn w:val="TableNormal"/>
    <w:uiPriority w:val="60"/>
    <w:rsid w:val="00C00CBA"/>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ableGrid">
    <w:name w:val="Table Grid"/>
    <w:basedOn w:val="TableNormal"/>
    <w:uiPriority w:val="59"/>
    <w:rsid w:val="00F75C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F75C4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4">
    <w:name w:val="Light Shading Accent 4"/>
    <w:basedOn w:val="TableNormal"/>
    <w:uiPriority w:val="60"/>
    <w:rsid w:val="001977B6"/>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paragraph" w:styleId="BalloonText">
    <w:name w:val="Balloon Text"/>
    <w:basedOn w:val="Normal"/>
    <w:link w:val="BalloonTextChar"/>
    <w:uiPriority w:val="99"/>
    <w:semiHidden/>
    <w:unhideWhenUsed/>
    <w:rsid w:val="00DB725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725B"/>
    <w:rPr>
      <w:rFonts w:ascii="Tahoma" w:hAnsi="Tahoma" w:cs="Tahoma"/>
      <w:sz w:val="16"/>
      <w:szCs w:val="16"/>
    </w:rPr>
  </w:style>
  <w:style w:type="character" w:styleId="Hyperlink">
    <w:name w:val="Hyperlink"/>
    <w:basedOn w:val="DefaultParagraphFont"/>
    <w:uiPriority w:val="99"/>
    <w:unhideWhenUsed/>
    <w:rsid w:val="006C044E"/>
    <w:rPr>
      <w:color w:val="0000FF" w:themeColor="hyperlink"/>
      <w:u w:val="single"/>
    </w:rPr>
  </w:style>
  <w:style w:type="character" w:styleId="CommentReference">
    <w:name w:val="annotation reference"/>
    <w:basedOn w:val="DefaultParagraphFont"/>
    <w:uiPriority w:val="99"/>
    <w:semiHidden/>
    <w:unhideWhenUsed/>
    <w:rsid w:val="00C57C94"/>
    <w:rPr>
      <w:sz w:val="16"/>
      <w:szCs w:val="16"/>
    </w:rPr>
  </w:style>
  <w:style w:type="paragraph" w:styleId="CommentText">
    <w:name w:val="annotation text"/>
    <w:basedOn w:val="Normal"/>
    <w:link w:val="CommentTextChar"/>
    <w:uiPriority w:val="99"/>
    <w:semiHidden/>
    <w:unhideWhenUsed/>
    <w:rsid w:val="00C57C94"/>
    <w:pPr>
      <w:spacing w:line="240" w:lineRule="auto"/>
    </w:pPr>
    <w:rPr>
      <w:sz w:val="20"/>
      <w:szCs w:val="20"/>
    </w:rPr>
  </w:style>
  <w:style w:type="character" w:customStyle="1" w:styleId="CommentTextChar">
    <w:name w:val="Comment Text Char"/>
    <w:basedOn w:val="DefaultParagraphFont"/>
    <w:link w:val="CommentText"/>
    <w:uiPriority w:val="99"/>
    <w:semiHidden/>
    <w:rsid w:val="00C57C94"/>
    <w:rPr>
      <w:sz w:val="20"/>
      <w:szCs w:val="20"/>
    </w:rPr>
  </w:style>
  <w:style w:type="paragraph" w:styleId="CommentSubject">
    <w:name w:val="annotation subject"/>
    <w:basedOn w:val="CommentText"/>
    <w:next w:val="CommentText"/>
    <w:link w:val="CommentSubjectChar"/>
    <w:uiPriority w:val="99"/>
    <w:semiHidden/>
    <w:unhideWhenUsed/>
    <w:rsid w:val="00C57C94"/>
    <w:rPr>
      <w:b/>
      <w:bCs/>
    </w:rPr>
  </w:style>
  <w:style w:type="character" w:customStyle="1" w:styleId="CommentSubjectChar">
    <w:name w:val="Comment Subject Char"/>
    <w:basedOn w:val="CommentTextChar"/>
    <w:link w:val="CommentSubject"/>
    <w:uiPriority w:val="99"/>
    <w:semiHidden/>
    <w:rsid w:val="00C57C94"/>
    <w:rPr>
      <w:b/>
      <w:bCs/>
      <w:sz w:val="20"/>
      <w:szCs w:val="20"/>
    </w:rPr>
  </w:style>
  <w:style w:type="character" w:styleId="FollowedHyperlink">
    <w:name w:val="FollowedHyperlink"/>
    <w:basedOn w:val="DefaultParagraphFont"/>
    <w:uiPriority w:val="99"/>
    <w:semiHidden/>
    <w:unhideWhenUsed/>
    <w:rsid w:val="0034591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en.wikipedia.org/wiki/Skewness" TargetMode="External"/><Relationship Id="rId18" Type="http://schemas.openxmlformats.org/officeDocument/2006/relationships/hyperlink" Target="https://poppertech.com/instructions"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en.wikipedia.org/wiki/Standard_deviation" TargetMode="External"/><Relationship Id="rId17" Type="http://schemas.openxmlformats.org/officeDocument/2006/relationships/hyperlink" Target="https://poppertech.com/choosing-investments-based-on-retirement-goals" TargetMode="Externa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poppertech.com/instructions" TargetMode="External"/><Relationship Id="rId11" Type="http://schemas.openxmlformats.org/officeDocument/2006/relationships/hyperlink" Target="https://personal.vanguard.com/pdf/s338.pdf" TargetMode="External"/><Relationship Id="rId5" Type="http://schemas.openxmlformats.org/officeDocument/2006/relationships/hyperlink" Target="https://poppertech.com/choosing-investments-based-on-retirement-goals" TargetMode="External"/><Relationship Id="rId15" Type="http://schemas.openxmlformats.org/officeDocument/2006/relationships/hyperlink" Target="https://www.jstor.org/stable/2350970" TargetMode="External"/><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en.wikipedia.org/wiki/Kurtosi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441DDCFB.dotm</Template>
  <TotalTime>893</TotalTime>
  <Pages>4</Pages>
  <Words>1148</Words>
  <Characters>6546</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Popper</dc:creator>
  <cp:lastModifiedBy>Bill Wynne</cp:lastModifiedBy>
  <cp:revision>244</cp:revision>
  <dcterms:created xsi:type="dcterms:W3CDTF">2018-09-09T14:23:00Z</dcterms:created>
  <dcterms:modified xsi:type="dcterms:W3CDTF">2019-01-04T19:38:00Z</dcterms:modified>
</cp:coreProperties>
</file>